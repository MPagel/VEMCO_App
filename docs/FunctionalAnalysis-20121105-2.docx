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72651" w14:textId="77777777" w:rsidR="00DE23F7" w:rsidRPr="00DE23F7" w:rsidRDefault="00111A2F">
      <w:pPr>
        <w:rPr>
          <w:i/>
          <w:iCs/>
          <w:color w:val="3E3D2D" w:themeColor="text2"/>
          <w:spacing w:val="5"/>
          <w:sz w:val="24"/>
          <w:szCs w:val="24"/>
        </w:rPr>
      </w:pPr>
      <w:r>
        <w:rPr>
          <w:rFonts w:ascii="Century Schoolbook" w:hAnsi="Century Schoolbook"/>
          <w:i/>
          <w:iCs/>
          <w:smallCaps/>
          <w:noProof/>
          <w:color w:val="4F271C"/>
          <w:spacing w:val="5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02B9A470" wp14:editId="26E61376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200650" cy="815975"/>
                <wp:effectExtent l="0" t="0" r="0" b="3175"/>
                <wp:wrapNone/>
                <wp:docPr id="16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00650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807FB" w14:textId="77777777" w:rsidR="005C42BC" w:rsidRPr="009F131A" w:rsidRDefault="00675A60">
                            <w:pPr>
                              <w:spacing w:after="100"/>
                              <w:rPr>
                                <w:color w:val="6E9400" w:themeColor="accent1" w:themeShade="BF"/>
                                <w:sz w:val="16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16"/>
                                  <w:szCs w:val="24"/>
                                </w:rPr>
                                <w:alias w:val="Author"/>
                                <w:id w:val="280430085"/>
                                <w:text/>
                              </w:sdtPr>
                              <w:sdtEndPr/>
                              <w:sdtContent>
                                <w:r w:rsidR="005C42BC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This document is subject to change.  </w:t>
                                </w:r>
                                <w:r w:rsidR="005C42BC"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>The latest version</w:t>
                                </w:r>
                                <w:r w:rsidR="005C42BC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may</w:t>
                                </w:r>
                                <w:r w:rsidR="005C42BC" w:rsidRPr="009F131A">
                                  <w:rPr>
                                    <w:color w:val="6E9400" w:themeColor="accent1" w:themeShade="BF"/>
                                    <w:sz w:val="16"/>
                                    <w:szCs w:val="24"/>
                                  </w:rPr>
                                  <w:t xml:space="preserve"> be found at https://github.com/ashawnbandy/cecs491/tree/master/docs</w:t>
                                </w:r>
                              </w:sdtContent>
                            </w:sdt>
                          </w:p>
                          <w:p w14:paraId="0FE6E734" w14:textId="77777777" w:rsidR="005C42BC" w:rsidRDefault="00675A60">
                            <w:pPr>
                              <w:spacing w:after="100"/>
                              <w:rPr>
                                <w:color w:val="6E9400" w:themeColor="accent1" w:themeShade="BF"/>
                              </w:rPr>
                            </w:pPr>
                            <w:sdt>
                              <w:sdtPr>
                                <w:rPr>
                                  <w:color w:val="6E9400" w:themeColor="accent1" w:themeShade="BF"/>
                                  <w:sz w:val="24"/>
                                  <w:szCs w:val="24"/>
                                </w:rPr>
                                <w:alias w:val="Date"/>
                                <w:id w:val="280430091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10-29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C42BC">
                                  <w:rPr>
                                    <w:color w:val="6E9400" w:themeColor="accent1" w:themeShade="BF"/>
                                    <w:sz w:val="24"/>
                                    <w:szCs w:val="24"/>
                                  </w:rPr>
                                  <w:t>10/29/2012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id="Rectangle 54" o:spid="_x0000_s1026" style="position:absolute;margin-left:0;margin-top:0;width:409.5pt;height:64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" o:allowincell="f" stroked="f">
                <v:textbox>
                  <w:txbxContent>
                    <w:p w:rsidR="00114830" w:rsidRPr="009F131A" w:rsidRDefault="00114830">
                      <w:pPr>
                        <w:spacing w:after="100"/>
                        <w:rPr>
                          <w:color w:val="6E9400" w:themeColor="accent1" w:themeShade="BF"/>
                          <w:sz w:val="16"/>
                          <w:szCs w:val="24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16"/>
                            <w:szCs w:val="24"/>
                          </w:rPr>
                          <w:alias w:val="Author"/>
                          <w:id w:val="280430085"/>
                          <w:text/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This document is subject to change.  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>The latest version</w:t>
                          </w:r>
                          <w:r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may</w:t>
                          </w:r>
                          <w:r w:rsidRPr="009F131A">
                            <w:rPr>
                              <w:color w:val="6E9400" w:themeColor="accent1" w:themeShade="BF"/>
                              <w:sz w:val="16"/>
                              <w:szCs w:val="24"/>
                            </w:rPr>
                            <w:t xml:space="preserve"> be found at https://github.com/ashawnbandy/cecs491/tree/master/docs</w:t>
                          </w:r>
                        </w:sdtContent>
                      </w:sdt>
                    </w:p>
                    <w:p w:rsidR="00114830" w:rsidRDefault="00114830">
                      <w:pPr>
                        <w:spacing w:after="100"/>
                        <w:rPr>
                          <w:color w:val="6E9400" w:themeColor="accent1" w:themeShade="BF"/>
                        </w:rPr>
                      </w:pPr>
                      <w:sdt>
                        <w:sdtPr>
                          <w:rPr>
                            <w:color w:val="6E9400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2-10-29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6E9400" w:themeColor="accent1" w:themeShade="BF"/>
                              <w:sz w:val="24"/>
                              <w:szCs w:val="24"/>
                            </w:rPr>
                            <w:t>10/29/2012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sdt>
        <w:sdtPr>
          <w:rPr>
            <w:i/>
            <w:iCs/>
            <w:smallCaps/>
            <w:color w:val="3E3D2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3E3D2D" w:themeColor="text2"/>
              <w:spacing w:val="5"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anchorId="6385673D" wp14:editId="0FD68A0C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59630" cy="5027930"/>
                    <wp:effectExtent l="0" t="0" r="0" b="0"/>
                    <wp:wrapNone/>
                    <wp:docPr id="16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5963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57CBA" w14:textId="77777777" w:rsidR="005C42BC" w:rsidRDefault="00675A60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38342D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38342D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42B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38342D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CSULB Marine Biology Department Software Project</w:t>
                                    </w:r>
                                  </w:sdtContent>
                                </w:sdt>
                              </w:p>
                              <w:p w14:paraId="757ECD20" w14:textId="77777777" w:rsidR="005C42BC" w:rsidRDefault="00675A60">
                                <w:pPr>
                                  <w:rPr>
                                    <w:i/>
                                    <w:iCs/>
                                    <w:color w:val="38342D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38342D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C42BC">
                                      <w:rPr>
                                        <w:i/>
                                        <w:iCs/>
                                        <w:color w:val="38342D" w:themeColor="accent2" w:themeShade="80"/>
                                        <w:sz w:val="28"/>
                                        <w:szCs w:val="28"/>
                                      </w:rPr>
                                      <w:t>Functional Analysis (rev 1)</w:t>
                                    </w:r>
                                  </w:sdtContent>
                                </w:sdt>
                              </w:p>
                              <w:p w14:paraId="1C903180" w14:textId="77777777" w:rsidR="005C42BC" w:rsidRDefault="005C42BC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id="Rectangle 89" o:spid="_x0000_s1027" style="position:absolute;margin-left:0;margin-top:0;width:366.9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" o:allowincell="f" filled="f" stroked="f">
                    <v:textbox>
                      <w:txbxContent>
                        <w:p w:rsidR="00114830" w:rsidRDefault="00114830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38342D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38342D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38342D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CSULB Marine Biology Department Software Project</w:t>
                              </w:r>
                            </w:sdtContent>
                          </w:sdt>
                        </w:p>
                        <w:p w:rsidR="00114830" w:rsidRDefault="00114830">
                          <w:pPr>
                            <w:rPr>
                              <w:i/>
                              <w:iCs/>
                              <w:color w:val="38342D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38342D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i/>
                                  <w:iCs/>
                                  <w:color w:val="38342D" w:themeColor="accent2" w:themeShade="80"/>
                                  <w:sz w:val="28"/>
                                  <w:szCs w:val="28"/>
                                </w:rPr>
                                <w:t>Functional Analysis (rev 1)</w:t>
                              </w:r>
                            </w:sdtContent>
                          </w:sdt>
                        </w:p>
                        <w:p w:rsidR="00114830" w:rsidRDefault="00114830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21687D">
            <w:rPr>
              <w:i/>
              <w:iCs/>
              <w:smallCaps/>
              <w:color w:val="3E3D2D" w:themeColor="text2"/>
              <w:spacing w:val="5"/>
              <w:sz w:val="24"/>
              <w:szCs w:val="24"/>
            </w:rPr>
            <w:br w:type="page"/>
          </w:r>
        </w:sdtContent>
      </w:sdt>
    </w:p>
    <w:sdt>
      <w:sdtPr>
        <w:rPr>
          <w:rFonts w:asciiTheme="minorHAnsi" w:eastAsiaTheme="minorHAnsi" w:hAnsiTheme="minorHAnsi" w:cstheme="minorHAnsi"/>
          <w:b w:val="0"/>
          <w:bCs w:val="0"/>
          <w:color w:val="2E2D21" w:themeColor="text2" w:themeShade="BF"/>
          <w:sz w:val="20"/>
          <w:szCs w:val="20"/>
        </w:rPr>
        <w:id w:val="8547660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25D41B" w14:textId="77777777" w:rsidR="00F636BE" w:rsidRDefault="00F636BE">
          <w:pPr>
            <w:pStyle w:val="TOCHeading"/>
          </w:pPr>
          <w:r>
            <w:t>Contents</w:t>
          </w:r>
        </w:p>
        <w:p w14:paraId="7946F230" w14:textId="77777777" w:rsidR="00F636BE" w:rsidRDefault="00F636BE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467823" w:history="1">
            <w:r w:rsidRPr="007D6553">
              <w:rPr>
                <w:rStyle w:val="Hyperlink"/>
                <w:noProof/>
              </w:rPr>
              <w:t>Class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_Toc339467823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083C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4" w:history="1">
            <w:r w:rsidR="00F636BE" w:rsidRPr="007D6553">
              <w:rPr>
                <w:rStyle w:val="Hyperlink"/>
                <w:noProof/>
              </w:rPr>
              <w:t>Server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_Toc339467824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2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1536B5C0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5" w:history="1">
            <w:r w:rsidR="00F636BE" w:rsidRPr="007D6553">
              <w:rPr>
                <w:rStyle w:val="Hyperlink"/>
                <w:noProof/>
              </w:rPr>
              <w:t>Modules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_Toc339467825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2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6EE732F5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6" w:history="1">
            <w:r w:rsidR="00F636BE" w:rsidRPr="007D6553">
              <w:rPr>
                <w:rStyle w:val="Hyperlink"/>
                <w:noProof/>
              </w:rPr>
              <w:t>Events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_Toc339467826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2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369AC14A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7" w:history="1">
            <w:r w:rsidR="00F636BE" w:rsidRPr="007D6553">
              <w:rPr>
                <w:rStyle w:val="Hyperlink"/>
                <w:noProof/>
              </w:rPr>
              <w:t>Client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_Toc339467827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3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69F5F717" w14:textId="77777777" w:rsidR="00F636BE" w:rsidRDefault="00675A6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8" w:history="1">
            <w:r w:rsidR="00F636BE" w:rsidRPr="007D6553">
              <w:rPr>
                <w:rStyle w:val="Hyperlink"/>
                <w:noProof/>
              </w:rPr>
              <w:t>Class Diagrams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_Toc339467828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4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1C152AF0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29" w:history="1">
            <w:r w:rsidR="00F636BE" w:rsidRPr="007D6553">
              <w:rPr>
                <w:rStyle w:val="Hyperlink"/>
                <w:noProof/>
              </w:rPr>
              <w:t>Server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_Toc339467829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4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731CFD25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0" w:history="1">
            <w:r w:rsidR="00F636BE" w:rsidRPr="007D6553">
              <w:rPr>
                <w:rStyle w:val="Hyperlink"/>
                <w:noProof/>
              </w:rPr>
              <w:t>Modules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_Toc339467830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5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3A286AFB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1" w:history="1">
            <w:r w:rsidR="00F636BE" w:rsidRPr="007D6553">
              <w:rPr>
                <w:rStyle w:val="Hyperlink"/>
                <w:noProof/>
              </w:rPr>
              <w:t>Application Events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_Toc339467831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5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3B9CE072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2" w:history="1">
            <w:r w:rsidR="00F636BE" w:rsidRPr="007D6553">
              <w:rPr>
                <w:rStyle w:val="Hyperlink"/>
                <w:noProof/>
              </w:rPr>
              <w:t>Client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_Toc339467832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6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0C5B5746" w14:textId="77777777" w:rsidR="00F636BE" w:rsidRDefault="00675A6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3" w:history="1">
            <w:r w:rsidR="00F636BE" w:rsidRPr="007D6553">
              <w:rPr>
                <w:rStyle w:val="Hyperlink"/>
                <w:noProof/>
              </w:rPr>
              <w:t>Entity Attributes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_Toc339467833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7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272FD473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4" w:history="1">
            <w:r w:rsidR="00F636BE" w:rsidRPr="007D6553">
              <w:rPr>
                <w:rStyle w:val="Hyperlink"/>
                <w:noProof/>
              </w:rPr>
              <w:t>Server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_Toc339467834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7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70F60635" w14:textId="77777777" w:rsidR="00F636BE" w:rsidRDefault="00675A60">
          <w:pPr>
            <w:pStyle w:val="TOC3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5" w:history="1">
            <w:r w:rsidR="00F636BE" w:rsidRPr="007D6553">
              <w:rPr>
                <w:rStyle w:val="Hyperlink"/>
                <w:noProof/>
              </w:rPr>
              <w:t>Receiver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_Toc339467835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7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29591591" w14:textId="77777777" w:rsidR="00F636BE" w:rsidRDefault="00675A6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6" w:history="1">
            <w:r w:rsidR="00F636BE" w:rsidRPr="007D6553">
              <w:rPr>
                <w:rStyle w:val="Hyperlink"/>
                <w:noProof/>
              </w:rPr>
              <w:t>Sequence Diagrams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_Toc339467836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8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599D2E52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7" w:history="1">
            <w:r w:rsidR="00F636BE" w:rsidRPr="007D6553">
              <w:rPr>
                <w:rStyle w:val="Hyperlink"/>
                <w:noProof/>
              </w:rPr>
              <w:t>Receiver Life-Cycle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_Toc339467837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8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7E06E709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8" w:history="1">
            <w:r w:rsidR="00F636BE" w:rsidRPr="007D6553">
              <w:rPr>
                <w:rStyle w:val="Hyperlink"/>
                <w:noProof/>
              </w:rPr>
              <w:t>Start/Stop Receiver Hardware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_Toc339467838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9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69DA5002" w14:textId="77777777" w:rsidR="00F636BE" w:rsidRDefault="00675A60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en-US"/>
            </w:rPr>
          </w:pPr>
          <w:hyperlink w:anchor="_Toc339467839" w:history="1">
            <w:r w:rsidR="00F636BE" w:rsidRPr="007D6553">
              <w:rPr>
                <w:rStyle w:val="Hyperlink"/>
                <w:noProof/>
              </w:rPr>
              <w:t>Store Recorded Data</w:t>
            </w:r>
            <w:r w:rsidR="00F636BE">
              <w:rPr>
                <w:noProof/>
                <w:webHidden/>
              </w:rPr>
              <w:tab/>
            </w:r>
            <w:r w:rsidR="00F636BE">
              <w:rPr>
                <w:noProof/>
                <w:webHidden/>
              </w:rPr>
              <w:fldChar w:fldCharType="begin"/>
            </w:r>
            <w:r w:rsidR="00F636BE">
              <w:rPr>
                <w:noProof/>
                <w:webHidden/>
              </w:rPr>
              <w:instrText xml:space="preserve"> PAGEREF _Toc339467839 \h </w:instrText>
            </w:r>
            <w:r w:rsidR="00F636BE">
              <w:rPr>
                <w:noProof/>
                <w:webHidden/>
              </w:rPr>
            </w:r>
            <w:r w:rsidR="00F636BE">
              <w:rPr>
                <w:noProof/>
                <w:webHidden/>
              </w:rPr>
              <w:fldChar w:fldCharType="separate"/>
            </w:r>
            <w:r w:rsidR="00F636BE">
              <w:rPr>
                <w:noProof/>
                <w:webHidden/>
              </w:rPr>
              <w:t>10</w:t>
            </w:r>
            <w:r w:rsidR="00F636BE">
              <w:rPr>
                <w:noProof/>
                <w:webHidden/>
              </w:rPr>
              <w:fldChar w:fldCharType="end"/>
            </w:r>
          </w:hyperlink>
        </w:p>
        <w:p w14:paraId="773C53C9" w14:textId="77777777" w:rsidR="00F636BE" w:rsidRDefault="00F636BE">
          <w:r>
            <w:rPr>
              <w:b/>
              <w:bCs/>
              <w:noProof/>
            </w:rPr>
            <w:fldChar w:fldCharType="end"/>
          </w:r>
        </w:p>
      </w:sdtContent>
    </w:sdt>
    <w:p w14:paraId="606737E9" w14:textId="77777777" w:rsidR="00DE23F7" w:rsidRDefault="00DE23F7">
      <w:pPr>
        <w:rPr>
          <w:rFonts w:asciiTheme="majorHAnsi" w:hAnsiTheme="majorHAnsi"/>
          <w:smallCaps/>
          <w:spacing w:val="5"/>
          <w:sz w:val="32"/>
          <w:szCs w:val="32"/>
        </w:rPr>
      </w:pPr>
    </w:p>
    <w:p w14:paraId="00C0C384" w14:textId="0E8610F6" w:rsidR="00136FCA" w:rsidRDefault="00136FCA">
      <w:pPr>
        <w:rPr>
          <w:rFonts w:asciiTheme="majorHAnsi" w:hAnsiTheme="majorHAnsi"/>
          <w:smallCaps/>
          <w:spacing w:val="5"/>
          <w:sz w:val="32"/>
          <w:szCs w:val="32"/>
        </w:rPr>
      </w:pPr>
      <w:bookmarkStart w:id="0" w:name="_GoBack"/>
      <w:bookmarkEnd w:id="0"/>
      <w:r>
        <w:br w:type="page"/>
      </w:r>
    </w:p>
    <w:p w14:paraId="7E194C22" w14:textId="77777777" w:rsidR="000805EB" w:rsidRDefault="0026715F">
      <w:pPr>
        <w:pStyle w:val="Heading1"/>
        <w:pPrChange w:id="1" w:author="CSULB" w:date="2012-10-02T12:35:00Z">
          <w:pPr/>
        </w:pPrChange>
      </w:pPr>
      <w:bookmarkStart w:id="2" w:name="_Toc339467823"/>
      <w:r>
        <w:lastRenderedPageBreak/>
        <w:t>Class Specification</w:t>
      </w:r>
      <w:bookmarkEnd w:id="2"/>
    </w:p>
    <w:p w14:paraId="2B8AA280" w14:textId="77777777" w:rsidR="0026715F" w:rsidRDefault="0026715F" w:rsidP="0026715F">
      <w:pPr>
        <w:pStyle w:val="Heading2"/>
        <w:ind w:left="720"/>
      </w:pPr>
      <w:bookmarkStart w:id="3" w:name="_Toc339467824"/>
      <w:r>
        <w:t>Server</w:t>
      </w:r>
      <w:bookmarkEnd w:id="3"/>
    </w:p>
    <w:p w14:paraId="0088C7F8" w14:textId="77777777" w:rsidR="0026715F" w:rsidRDefault="0026715F" w:rsidP="00AA4318">
      <w:pPr>
        <w:pStyle w:val="ListParagraph"/>
        <w:numPr>
          <w:ilvl w:val="0"/>
          <w:numId w:val="3"/>
        </w:numPr>
      </w:pPr>
      <w:proofErr w:type="spellStart"/>
      <w:r>
        <w:t>SerialPortManager</w:t>
      </w:r>
      <w:proofErr w:type="spellEnd"/>
      <w:r w:rsidR="00B057D8">
        <w:t xml:space="preserve"> </w:t>
      </w:r>
      <w:r w:rsidR="00C30537">
        <w:t>–</w:t>
      </w:r>
      <w:r w:rsidR="00B057D8">
        <w:t xml:space="preserve"> Boundary</w:t>
      </w:r>
    </w:p>
    <w:p w14:paraId="1A6C22CD" w14:textId="77777777" w:rsidR="00C30537" w:rsidRDefault="00F636BE" w:rsidP="00114830">
      <w:pPr>
        <w:ind w:left="1440"/>
      </w:pPr>
      <w:r w:rsidRPr="00F636BE">
        <w:t xml:space="preserve">This class monitors the system for changes in the serial port enumeration (new or removed serial ports). When a new serial port is discovered a Receiver is created. When the serial port is removed from the system enumeration or a Receiver </w:t>
      </w:r>
      <w:r>
        <w:t>consistently reports errors in decoding</w:t>
      </w:r>
      <w:r w:rsidRPr="00F636BE">
        <w:t xml:space="preserve">, the </w:t>
      </w:r>
      <w:r>
        <w:t>manager removes the device from the service</w:t>
      </w:r>
      <w:r w:rsidRPr="00F636BE">
        <w:t>.</w:t>
      </w:r>
    </w:p>
    <w:p w14:paraId="417FE4AC" w14:textId="77777777" w:rsidR="0026715F" w:rsidRDefault="0026715F" w:rsidP="00AA4318">
      <w:pPr>
        <w:pStyle w:val="ListParagraph"/>
        <w:numPr>
          <w:ilvl w:val="0"/>
          <w:numId w:val="3"/>
        </w:numPr>
      </w:pPr>
      <w:r>
        <w:t>Receiver</w:t>
      </w:r>
      <w:r w:rsidR="00B057D8">
        <w:t xml:space="preserve"> </w:t>
      </w:r>
      <w:r w:rsidR="00CA1EB2">
        <w:t>–</w:t>
      </w:r>
      <w:r w:rsidR="00B057D8">
        <w:t xml:space="preserve"> Entity</w:t>
      </w:r>
    </w:p>
    <w:p w14:paraId="6274636D" w14:textId="77777777" w:rsidR="00CA1EB2" w:rsidRDefault="00CA1EB2" w:rsidP="00CA1EB2">
      <w:pPr>
        <w:pStyle w:val="ListParagraph"/>
        <w:ind w:left="1440" w:firstLine="720"/>
      </w:pPr>
    </w:p>
    <w:p w14:paraId="261732F4" w14:textId="77777777" w:rsidR="00CA1EB2" w:rsidRDefault="00CA1EB2" w:rsidP="00CA1EB2">
      <w:pPr>
        <w:pStyle w:val="ListParagraph"/>
        <w:ind w:left="1440"/>
      </w:pPr>
      <w:r>
        <w:t>Encompasses</w:t>
      </w:r>
      <w:r w:rsidRPr="00CA1EB2">
        <w:t xml:space="preserve"> the functionality required to connect to and communicate with a VR2C receiver connected via serial port.</w:t>
      </w:r>
    </w:p>
    <w:p w14:paraId="630A72C3" w14:textId="77777777" w:rsidR="00CA1EB2" w:rsidRDefault="00CA1EB2" w:rsidP="00CA1EB2">
      <w:pPr>
        <w:pStyle w:val="ListParagraph"/>
        <w:ind w:left="1440" w:firstLine="720"/>
      </w:pPr>
    </w:p>
    <w:p w14:paraId="22E17E8E" w14:textId="77777777" w:rsidR="0026715F" w:rsidRDefault="0026715F" w:rsidP="00AA4318">
      <w:pPr>
        <w:pStyle w:val="ListParagraph"/>
        <w:numPr>
          <w:ilvl w:val="0"/>
          <w:numId w:val="3"/>
        </w:numPr>
      </w:pPr>
      <w:r>
        <w:t>Encoder</w:t>
      </w:r>
      <w:r w:rsidR="00B057D8">
        <w:t xml:space="preserve"> </w:t>
      </w:r>
      <w:r w:rsidR="00F636BE">
        <w:t>–</w:t>
      </w:r>
      <w:r w:rsidR="00B057D8">
        <w:t xml:space="preserve"> Control</w:t>
      </w:r>
    </w:p>
    <w:p w14:paraId="3FC0CDA6" w14:textId="77777777" w:rsidR="00F636BE" w:rsidRDefault="00F636BE" w:rsidP="00F636BE">
      <w:pPr>
        <w:ind w:left="1440"/>
      </w:pPr>
      <w:r w:rsidRPr="00F636BE">
        <w:t xml:space="preserve">The Encoder builds commands as requested by the Receiver (possibly through public </w:t>
      </w:r>
      <w:proofErr w:type="gramStart"/>
      <w:r w:rsidRPr="00F636BE">
        <w:t>write(</w:t>
      </w:r>
      <w:proofErr w:type="gramEnd"/>
      <w:r w:rsidRPr="00F636BE">
        <w:t xml:space="preserve">) methods), by looking up the requested command in the configuration file. The configuration file specifies the format and the encoder </w:t>
      </w:r>
      <w:proofErr w:type="gramStart"/>
      <w:r w:rsidRPr="00F636BE">
        <w:t>uses</w:t>
      </w:r>
      <w:proofErr w:type="gramEnd"/>
      <w:r w:rsidRPr="00F636BE">
        <w:t xml:space="preserve"> </w:t>
      </w:r>
      <w:proofErr w:type="spellStart"/>
      <w:r w:rsidRPr="00F636BE">
        <w:t>String.Format</w:t>
      </w:r>
      <w:proofErr w:type="spellEnd"/>
      <w:r w:rsidRPr="00F636BE">
        <w:t xml:space="preserve"> to build the string that is finally returned. Before returning the string, however, it is verified as conforming to the </w:t>
      </w:r>
      <w:proofErr w:type="spellStart"/>
      <w:r w:rsidRPr="00F636BE">
        <w:t>config's</w:t>
      </w:r>
      <w:proofErr w:type="spellEnd"/>
      <w:r w:rsidRPr="00F636BE">
        <w:t xml:space="preserve"> spec.</w:t>
      </w:r>
    </w:p>
    <w:p w14:paraId="629E3EC1" w14:textId="77777777" w:rsidR="0026715F" w:rsidRDefault="0026715F" w:rsidP="00AA4318">
      <w:pPr>
        <w:pStyle w:val="ListParagraph"/>
        <w:numPr>
          <w:ilvl w:val="0"/>
          <w:numId w:val="3"/>
        </w:numPr>
      </w:pPr>
      <w:r>
        <w:t>Dispatcher</w:t>
      </w:r>
      <w:r w:rsidR="00B057D8">
        <w:t xml:space="preserve"> </w:t>
      </w:r>
      <w:r w:rsidR="00F636BE">
        <w:t>–</w:t>
      </w:r>
      <w:r w:rsidR="00B057D8">
        <w:t xml:space="preserve"> Control</w:t>
      </w:r>
    </w:p>
    <w:p w14:paraId="6BDA7011" w14:textId="77777777" w:rsidR="00F636BE" w:rsidRDefault="00F636BE" w:rsidP="00F636BE">
      <w:pPr>
        <w:ind w:left="1440"/>
      </w:pPr>
      <w:r w:rsidRPr="00F636BE">
        <w:t xml:space="preserve">The dispatcher maintains a thread-safe queue of events. When a new event arrives, the event is dispatched to any registered Modules. Any registered module may also </w:t>
      </w:r>
      <w:proofErr w:type="spellStart"/>
      <w:r w:rsidRPr="00F636BE">
        <w:t>enqueue</w:t>
      </w:r>
      <w:proofErr w:type="spellEnd"/>
      <w:r w:rsidRPr="00F636BE">
        <w:t xml:space="preserve"> a </w:t>
      </w:r>
      <w:proofErr w:type="spellStart"/>
      <w:r w:rsidRPr="00F636BE">
        <w:t>RealTimeEvent</w:t>
      </w:r>
      <w:proofErr w:type="spellEnd"/>
      <w:r w:rsidRPr="00F636BE">
        <w:t xml:space="preserve"> for distribution.</w:t>
      </w:r>
    </w:p>
    <w:p w14:paraId="360A22FA" w14:textId="77777777" w:rsidR="0026715F" w:rsidRDefault="0026715F" w:rsidP="00AA4318">
      <w:pPr>
        <w:pStyle w:val="ListParagraph"/>
        <w:numPr>
          <w:ilvl w:val="0"/>
          <w:numId w:val="3"/>
        </w:numPr>
      </w:pPr>
      <w:r>
        <w:t>Modules</w:t>
      </w:r>
      <w:r w:rsidR="00B057D8">
        <w:t xml:space="preserve"> – Interface Definition</w:t>
      </w:r>
    </w:p>
    <w:p w14:paraId="3DECB2C1" w14:textId="77777777" w:rsidR="00F636BE" w:rsidRDefault="00F636BE" w:rsidP="00F636BE">
      <w:pPr>
        <w:ind w:left="1440"/>
      </w:pPr>
      <w:r>
        <w:t>This class contains the specification all classes wishing to participate in the event system must implement.</w:t>
      </w:r>
    </w:p>
    <w:p w14:paraId="3C92591A" w14:textId="77777777" w:rsidR="0026715F" w:rsidRDefault="0026715F" w:rsidP="0026715F">
      <w:pPr>
        <w:pStyle w:val="ListParagraph"/>
        <w:ind w:left="1440"/>
      </w:pPr>
    </w:p>
    <w:p w14:paraId="5570FCC2" w14:textId="77777777" w:rsidR="0026715F" w:rsidRDefault="0026715F" w:rsidP="0026715F">
      <w:pPr>
        <w:pStyle w:val="Heading2"/>
        <w:ind w:left="720"/>
      </w:pPr>
      <w:bookmarkStart w:id="4" w:name="_Toc339467825"/>
      <w:r>
        <w:t>Modules</w:t>
      </w:r>
      <w:bookmarkEnd w:id="4"/>
    </w:p>
    <w:p w14:paraId="6A9D6ECC" w14:textId="77777777" w:rsidR="0026715F" w:rsidRDefault="0026715F" w:rsidP="00AA4318">
      <w:pPr>
        <w:pStyle w:val="ListParagraph"/>
        <w:numPr>
          <w:ilvl w:val="0"/>
          <w:numId w:val="4"/>
        </w:numPr>
      </w:pPr>
      <w:r>
        <w:t>Decoder</w:t>
      </w:r>
      <w:r w:rsidR="00B057D8">
        <w:t xml:space="preserve"> </w:t>
      </w:r>
      <w:r w:rsidR="00CA1EB2">
        <w:t>–</w:t>
      </w:r>
      <w:r w:rsidR="00B057D8">
        <w:t xml:space="preserve"> Control</w:t>
      </w:r>
    </w:p>
    <w:p w14:paraId="34B07D86" w14:textId="77777777" w:rsidR="00CA1EB2" w:rsidRDefault="00CA1EB2" w:rsidP="00CA1EB2">
      <w:pPr>
        <w:ind w:left="1440"/>
      </w:pPr>
      <w:r>
        <w:t>Decodes raw messages sent from the VR2C hardware.</w:t>
      </w:r>
    </w:p>
    <w:p w14:paraId="71CC495B" w14:textId="77777777" w:rsidR="0026715F" w:rsidRDefault="0026715F" w:rsidP="00AA4318">
      <w:pPr>
        <w:pStyle w:val="ListParagraph"/>
        <w:numPr>
          <w:ilvl w:val="0"/>
          <w:numId w:val="4"/>
        </w:numPr>
      </w:pPr>
      <w:proofErr w:type="spellStart"/>
      <w:r>
        <w:t>ServerUI</w:t>
      </w:r>
      <w:proofErr w:type="spellEnd"/>
      <w:r w:rsidR="00B057D8">
        <w:t xml:space="preserve"> </w:t>
      </w:r>
      <w:r w:rsidR="00CA1EB2">
        <w:t>–</w:t>
      </w:r>
      <w:r w:rsidR="00B057D8">
        <w:t xml:space="preserve"> Boundary</w:t>
      </w:r>
    </w:p>
    <w:p w14:paraId="4527136E" w14:textId="77777777" w:rsidR="00CA1EB2" w:rsidRDefault="00CA1EB2" w:rsidP="00CA1EB2">
      <w:pPr>
        <w:ind w:left="1440"/>
      </w:pPr>
      <w:proofErr w:type="gramStart"/>
      <w:r>
        <w:t xml:space="preserve">Provides </w:t>
      </w:r>
      <w:r w:rsidR="005D0892">
        <w:t>the user interface to display the state of the service and modules and to allow the end-user to control over the VR2C hardware.</w:t>
      </w:r>
      <w:proofErr w:type="gramEnd"/>
    </w:p>
    <w:p w14:paraId="0721480B" w14:textId="77777777" w:rsidR="0026715F" w:rsidRDefault="00B057D8" w:rsidP="00AA4318">
      <w:pPr>
        <w:pStyle w:val="ListParagraph"/>
        <w:numPr>
          <w:ilvl w:val="0"/>
          <w:numId w:val="4"/>
        </w:numPr>
      </w:pPr>
      <w:r>
        <w:t>Database – Boundary</w:t>
      </w:r>
    </w:p>
    <w:p w14:paraId="22D582BF" w14:textId="77777777" w:rsidR="005D0892" w:rsidRDefault="005D0892" w:rsidP="005D0892">
      <w:pPr>
        <w:ind w:left="1440"/>
      </w:pPr>
      <w:proofErr w:type="gramStart"/>
      <w:r>
        <w:lastRenderedPageBreak/>
        <w:t>Sends previously decoded messages from the receiver to external data stores (e.g. csulbsharklab.com MySQL database).</w:t>
      </w:r>
      <w:proofErr w:type="gramEnd"/>
    </w:p>
    <w:p w14:paraId="7405AE6D" w14:textId="77777777" w:rsidR="009E6DEB" w:rsidRDefault="009E6DEB" w:rsidP="009E6DEB">
      <w:pPr>
        <w:pStyle w:val="Heading2"/>
        <w:ind w:left="720"/>
      </w:pPr>
      <w:bookmarkStart w:id="5" w:name="_Toc339467826"/>
      <w:r>
        <w:t>Events</w:t>
      </w:r>
      <w:bookmarkEnd w:id="5"/>
    </w:p>
    <w:p w14:paraId="19019206" w14:textId="77777777" w:rsidR="009E6DEB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RealTimeEvent</w:t>
      </w:r>
      <w:proofErr w:type="spellEnd"/>
      <w:r w:rsidR="004831AD">
        <w:t xml:space="preserve"> -- Control</w:t>
      </w:r>
    </w:p>
    <w:p w14:paraId="6C4B9E8F" w14:textId="77777777" w:rsidR="005D0892" w:rsidRDefault="005D0892" w:rsidP="005D0892">
      <w:pPr>
        <w:ind w:left="1800"/>
      </w:pPr>
      <w:r>
        <w:t>The interface from which all other event objects sent through the system dispatcher are derived.</w:t>
      </w:r>
    </w:p>
    <w:p w14:paraId="2C0EBE80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NewReceiver</w:t>
      </w:r>
      <w:proofErr w:type="spellEnd"/>
      <w:r w:rsidR="00B057D8">
        <w:t xml:space="preserve"> </w:t>
      </w:r>
      <w:r w:rsidR="004831AD">
        <w:t xml:space="preserve"> -- Control</w:t>
      </w:r>
    </w:p>
    <w:p w14:paraId="4CAEF35D" w14:textId="77777777" w:rsidR="005D0892" w:rsidRDefault="005D0892" w:rsidP="005D0892">
      <w:pPr>
        <w:ind w:left="1800"/>
      </w:pPr>
      <w:r>
        <w:t>Sent when a new Receiver has finished initialization and is ready to receive incoming messages from the VR2C hardware.</w:t>
      </w:r>
    </w:p>
    <w:p w14:paraId="6EBB1FD5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UnparsedMessage</w:t>
      </w:r>
      <w:proofErr w:type="spellEnd"/>
      <w:r w:rsidR="004831AD">
        <w:t xml:space="preserve"> -- Control</w:t>
      </w:r>
    </w:p>
    <w:p w14:paraId="1BC1218C" w14:textId="77777777" w:rsidR="005D0892" w:rsidRDefault="005D0892" w:rsidP="005D0892">
      <w:pPr>
        <w:ind w:left="1800"/>
      </w:pPr>
      <w:r>
        <w:t>Messages sent from the VR2C receiver are sent out as a “raw” string in this object type.</w:t>
      </w:r>
    </w:p>
    <w:p w14:paraId="5B30B261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DelReceiver</w:t>
      </w:r>
      <w:proofErr w:type="spellEnd"/>
      <w:r w:rsidR="004831AD">
        <w:t xml:space="preserve"> -- Control</w:t>
      </w:r>
    </w:p>
    <w:p w14:paraId="763807C1" w14:textId="77777777" w:rsidR="005D0892" w:rsidRDefault="005D0892" w:rsidP="005D0892">
      <w:pPr>
        <w:ind w:left="1800"/>
      </w:pPr>
      <w:proofErr w:type="gramStart"/>
      <w:r>
        <w:t>Sent when a receiver has been taken off-line.</w:t>
      </w:r>
      <w:proofErr w:type="gramEnd"/>
      <w:r>
        <w:t xml:space="preserve">  This occurs when the receiver has experienced multiple errors in reading or writing or when the VR2C hardware has closed the serial port connection.</w:t>
      </w:r>
    </w:p>
    <w:p w14:paraId="5E8E731E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ExcepReceiver</w:t>
      </w:r>
      <w:proofErr w:type="spellEnd"/>
      <w:r w:rsidR="004831AD">
        <w:t xml:space="preserve"> -- Control</w:t>
      </w:r>
    </w:p>
    <w:p w14:paraId="19E3376B" w14:textId="77777777" w:rsidR="005D0892" w:rsidRDefault="004831AD" w:rsidP="005D0892">
      <w:pPr>
        <w:ind w:left="1800"/>
      </w:pPr>
      <w:proofErr w:type="gramStart"/>
      <w:r>
        <w:t>Usually accompanied by a system exception while communicating with the hardware.</w:t>
      </w:r>
      <w:proofErr w:type="gramEnd"/>
      <w:r>
        <w:t xml:space="preserve">  </w:t>
      </w:r>
      <w:proofErr w:type="gramStart"/>
      <w:r>
        <w:t xml:space="preserve">Can also be generated when malformed (unknown or otherwise </w:t>
      </w:r>
      <w:proofErr w:type="spellStart"/>
      <w:r>
        <w:t>unparsable</w:t>
      </w:r>
      <w:proofErr w:type="spellEnd"/>
      <w:r>
        <w:t>) messages are received from the hardware.</w:t>
      </w:r>
      <w:proofErr w:type="gramEnd"/>
      <w:r>
        <w:t xml:space="preserve">  </w:t>
      </w:r>
    </w:p>
    <w:p w14:paraId="3CD1BE77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NoteReceiver</w:t>
      </w:r>
      <w:proofErr w:type="spellEnd"/>
      <w:r w:rsidR="004831AD">
        <w:t xml:space="preserve"> -- Control</w:t>
      </w:r>
    </w:p>
    <w:p w14:paraId="5584B6B8" w14:textId="77777777" w:rsidR="004831AD" w:rsidRDefault="004831AD" w:rsidP="004831AD">
      <w:pPr>
        <w:ind w:left="1800"/>
      </w:pPr>
      <w:r>
        <w:t>This event is used to relay general information about the system that may be of interest to a human operator.  No action or response is required from any receiving module.</w:t>
      </w:r>
    </w:p>
    <w:p w14:paraId="5F62825D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ServerStartUp</w:t>
      </w:r>
      <w:proofErr w:type="spellEnd"/>
      <w:r w:rsidR="004831AD">
        <w:t xml:space="preserve"> -- Control</w:t>
      </w:r>
    </w:p>
    <w:p w14:paraId="61301B99" w14:textId="77777777" w:rsidR="004831AD" w:rsidRDefault="004831AD" w:rsidP="004831AD">
      <w:pPr>
        <w:ind w:left="1800"/>
      </w:pPr>
      <w:proofErr w:type="gramStart"/>
      <w:r>
        <w:t xml:space="preserve">Sent when the </w:t>
      </w:r>
      <w:proofErr w:type="spellStart"/>
      <w:r>
        <w:t>SerialPortManager</w:t>
      </w:r>
      <w:proofErr w:type="spellEnd"/>
      <w:r>
        <w:t xml:space="preserve"> begins to accept hardware serial port connections.</w:t>
      </w:r>
      <w:proofErr w:type="gramEnd"/>
    </w:p>
    <w:p w14:paraId="0D9FB96A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ServerStop</w:t>
      </w:r>
      <w:proofErr w:type="spellEnd"/>
      <w:r w:rsidR="004831AD">
        <w:t xml:space="preserve"> -- Control</w:t>
      </w:r>
    </w:p>
    <w:p w14:paraId="4398E283" w14:textId="77777777" w:rsidR="004831AD" w:rsidRDefault="004831AD" w:rsidP="004831AD">
      <w:pPr>
        <w:ind w:left="1800"/>
      </w:pPr>
      <w:proofErr w:type="gramStart"/>
      <w:r>
        <w:t xml:space="preserve">Sent when the </w:t>
      </w:r>
      <w:proofErr w:type="spellStart"/>
      <w:r>
        <w:t>SerialPortManager</w:t>
      </w:r>
      <w:proofErr w:type="spellEnd"/>
      <w:r>
        <w:t xml:space="preserve"> is no longer accepting new hardware connection but has not removed operating Receiver objects.</w:t>
      </w:r>
      <w:proofErr w:type="gramEnd"/>
    </w:p>
    <w:p w14:paraId="5B368E9C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ServerStopped</w:t>
      </w:r>
      <w:proofErr w:type="spellEnd"/>
      <w:r w:rsidR="004831AD">
        <w:t xml:space="preserve"> -- Control</w:t>
      </w:r>
    </w:p>
    <w:p w14:paraId="5709DA66" w14:textId="77777777" w:rsidR="004831AD" w:rsidRDefault="004831AD" w:rsidP="004831AD">
      <w:pPr>
        <w:ind w:left="1800"/>
      </w:pPr>
      <w:proofErr w:type="gramStart"/>
      <w:r>
        <w:lastRenderedPageBreak/>
        <w:t xml:space="preserve">Sent when the </w:t>
      </w:r>
      <w:proofErr w:type="spellStart"/>
      <w:r>
        <w:t>SerialPortManager</w:t>
      </w:r>
      <w:proofErr w:type="spellEnd"/>
      <w:r>
        <w:t xml:space="preserve"> has stopped all Receivers.</w:t>
      </w:r>
      <w:proofErr w:type="gramEnd"/>
    </w:p>
    <w:p w14:paraId="300C7231" w14:textId="77777777" w:rsidR="00AA4318" w:rsidRDefault="00AA4318" w:rsidP="00AA4318">
      <w:pPr>
        <w:pStyle w:val="ListParagraph"/>
        <w:numPr>
          <w:ilvl w:val="0"/>
          <w:numId w:val="6"/>
        </w:numPr>
      </w:pPr>
      <w:proofErr w:type="spellStart"/>
      <w:r>
        <w:t>RealTimeEventDecoded</w:t>
      </w:r>
      <w:proofErr w:type="spellEnd"/>
      <w:r w:rsidR="004831AD">
        <w:t xml:space="preserve"> -- Control</w:t>
      </w:r>
    </w:p>
    <w:p w14:paraId="6885944B" w14:textId="77777777" w:rsidR="004831AD" w:rsidRDefault="004831AD" w:rsidP="004831AD">
      <w:pPr>
        <w:ind w:left="1800"/>
      </w:pPr>
      <w:r>
        <w:t xml:space="preserve">When the text from the </w:t>
      </w:r>
      <w:proofErr w:type="spellStart"/>
      <w:r>
        <w:t>UnparsedMessage</w:t>
      </w:r>
      <w:proofErr w:type="spellEnd"/>
      <w:r>
        <w:t xml:space="preserve"> event is decoded, the results are sent through this event.</w:t>
      </w:r>
    </w:p>
    <w:p w14:paraId="679700EC" w14:textId="77777777" w:rsidR="004831AD" w:rsidRDefault="004831AD" w:rsidP="004831AD">
      <w:pPr>
        <w:pStyle w:val="ListParagraph"/>
        <w:numPr>
          <w:ilvl w:val="0"/>
          <w:numId w:val="6"/>
        </w:numPr>
      </w:pPr>
      <w:proofErr w:type="spellStart"/>
      <w:r>
        <w:t>DatabaseResponse</w:t>
      </w:r>
      <w:proofErr w:type="spellEnd"/>
      <w:r>
        <w:t xml:space="preserve"> – Control</w:t>
      </w:r>
    </w:p>
    <w:p w14:paraId="270B4B5B" w14:textId="77777777" w:rsidR="004831AD" w:rsidRDefault="004831AD" w:rsidP="004831AD">
      <w:pPr>
        <w:pStyle w:val="ListParagraph"/>
        <w:ind w:left="1800"/>
      </w:pPr>
    </w:p>
    <w:p w14:paraId="53F4E96D" w14:textId="75A5A8E2" w:rsidR="004831AD" w:rsidRDefault="004831AD" w:rsidP="00964099">
      <w:pPr>
        <w:pStyle w:val="ListParagraph"/>
        <w:ind w:left="1800"/>
      </w:pPr>
      <w:r>
        <w:t>Sent when an operation is attempted with an SQL database; contains the response from the database and the statement attempted (most often an INSERT).</w:t>
      </w:r>
    </w:p>
    <w:p w14:paraId="6F4CEA59" w14:textId="77777777" w:rsidR="00964099" w:rsidRDefault="00964099" w:rsidP="00964099">
      <w:pPr>
        <w:pStyle w:val="ListParagraph"/>
        <w:ind w:left="1800"/>
      </w:pPr>
    </w:p>
    <w:p w14:paraId="448A2093" w14:textId="1EFF41E1" w:rsidR="00964099" w:rsidRPr="009E6DEB" w:rsidRDefault="00964099" w:rsidP="00094E08">
      <w:pPr>
        <w:pStyle w:val="Heading2"/>
        <w:ind w:left="720"/>
      </w:pPr>
      <w:r>
        <w:t>Client</w:t>
      </w:r>
    </w:p>
    <w:p w14:paraId="185ED788" w14:textId="77D43494" w:rsidR="00964099" w:rsidRDefault="00964099" w:rsidP="00094E08">
      <w:pPr>
        <w:pStyle w:val="Heading2"/>
        <w:ind w:left="720"/>
      </w:pPr>
      <w:r>
        <w:t>Front-end (</w:t>
      </w:r>
      <w:hyperlink r:id="rId10" w:history="1">
        <w:r w:rsidRPr="006F3011">
          <w:rPr>
            <w:rStyle w:val="Hyperlink"/>
          </w:rPr>
          <w:t>www.csulbsharklab.com</w:t>
        </w:r>
      </w:hyperlink>
      <w:r w:rsidR="00862A54">
        <w:t xml:space="preserve"> webpage</w:t>
      </w:r>
      <w:r>
        <w:t>)</w:t>
      </w:r>
    </w:p>
    <w:p w14:paraId="09B63BDC" w14:textId="4FDDD241" w:rsidR="00862A54" w:rsidRPr="00862A54" w:rsidRDefault="00862A54" w:rsidP="00862A54">
      <w:pPr>
        <w:pStyle w:val="Heading2"/>
        <w:ind w:left="720"/>
      </w:pPr>
      <w:r>
        <w:tab/>
      </w:r>
      <w:proofErr w:type="spellStart"/>
      <w:r>
        <w:t>Sharktopus</w:t>
      </w:r>
      <w:proofErr w:type="spellEnd"/>
    </w:p>
    <w:p w14:paraId="709BBF35" w14:textId="79DECBA0" w:rsidR="00094E08" w:rsidRDefault="00317210" w:rsidP="00862A54">
      <w:pPr>
        <w:pStyle w:val="ListParagraph"/>
        <w:numPr>
          <w:ilvl w:val="0"/>
          <w:numId w:val="6"/>
        </w:numPr>
      </w:pPr>
      <w:proofErr w:type="spellStart"/>
      <w:r>
        <w:t>Q</w:t>
      </w:r>
      <w:r w:rsidR="00964099">
        <w:t>uery_builder_realtime</w:t>
      </w:r>
      <w:proofErr w:type="spellEnd"/>
      <w:r w:rsidR="00964099">
        <w:t xml:space="preserve"> </w:t>
      </w:r>
      <w:r w:rsidR="00862A54">
        <w:t>– Control</w:t>
      </w:r>
    </w:p>
    <w:p w14:paraId="3EA01BA7" w14:textId="77777777" w:rsidR="00862A54" w:rsidRDefault="00862A54" w:rsidP="00862A54">
      <w:pPr>
        <w:pStyle w:val="ListParagraph"/>
        <w:ind w:left="1800"/>
      </w:pPr>
    </w:p>
    <w:p w14:paraId="1F51B847" w14:textId="6676A229" w:rsidR="00862A54" w:rsidRDefault="00317210" w:rsidP="00862A54">
      <w:pPr>
        <w:pStyle w:val="ListParagraph"/>
        <w:ind w:left="1800"/>
      </w:pPr>
      <w:r>
        <w:t xml:space="preserve">This class builds SQL query as string which will be sent to database. </w:t>
      </w:r>
    </w:p>
    <w:p w14:paraId="1BDE83B3" w14:textId="77777777" w:rsidR="00862A54" w:rsidRDefault="00862A54" w:rsidP="00862A54">
      <w:pPr>
        <w:pStyle w:val="ListParagraph"/>
        <w:ind w:left="1800"/>
      </w:pPr>
    </w:p>
    <w:p w14:paraId="791269C2" w14:textId="157EFC8B" w:rsidR="00094E08" w:rsidRDefault="00317210" w:rsidP="00094E08">
      <w:pPr>
        <w:pStyle w:val="ListParagraph"/>
        <w:numPr>
          <w:ilvl w:val="0"/>
          <w:numId w:val="6"/>
        </w:numPr>
      </w:pPr>
      <w:r>
        <w:t>Q</w:t>
      </w:r>
      <w:r w:rsidR="00094E08">
        <w:t xml:space="preserve">uery  //constants variables… </w:t>
      </w:r>
      <w:r w:rsidR="00862A54">
        <w:t xml:space="preserve"> </w:t>
      </w:r>
      <w:r w:rsidR="00862A54">
        <w:t>– Control</w:t>
      </w:r>
    </w:p>
    <w:p w14:paraId="1DB6B927" w14:textId="77777777" w:rsidR="00862A54" w:rsidRDefault="00862A54" w:rsidP="00862A54">
      <w:pPr>
        <w:pStyle w:val="ListParagraph"/>
        <w:ind w:left="1800"/>
      </w:pPr>
    </w:p>
    <w:p w14:paraId="05E9E0DE" w14:textId="21C3194B" w:rsidR="00862A54" w:rsidRDefault="00317210" w:rsidP="00862A54">
      <w:pPr>
        <w:pStyle w:val="ListParagraph"/>
        <w:ind w:left="1800"/>
      </w:pPr>
      <w:proofErr w:type="gramStart"/>
      <w:r>
        <w:t xml:space="preserve">Holds constant values that are used for building the query in </w:t>
      </w:r>
      <w:proofErr w:type="spellStart"/>
      <w:r>
        <w:t>Query_builder_realtime</w:t>
      </w:r>
      <w:proofErr w:type="spellEnd"/>
      <w:r>
        <w:t xml:space="preserve"> class.</w:t>
      </w:r>
      <w:proofErr w:type="gramEnd"/>
    </w:p>
    <w:p w14:paraId="1D1730C5" w14:textId="77777777" w:rsidR="00862A54" w:rsidRDefault="00862A54" w:rsidP="00862A54">
      <w:pPr>
        <w:pStyle w:val="ListParagraph"/>
        <w:ind w:left="1800"/>
      </w:pPr>
    </w:p>
    <w:p w14:paraId="5A0AEFBB" w14:textId="2B8AC34C" w:rsidR="00094E08" w:rsidRPr="009E6DEB" w:rsidRDefault="00094E08" w:rsidP="00317210">
      <w:pPr>
        <w:pStyle w:val="ListParagraph"/>
        <w:numPr>
          <w:ilvl w:val="0"/>
          <w:numId w:val="6"/>
        </w:numPr>
      </w:pPr>
      <w:proofErr w:type="spellStart"/>
      <w:r>
        <w:t>Mysqli_Connection</w:t>
      </w:r>
      <w:proofErr w:type="spellEnd"/>
      <w:r w:rsidR="00862A54">
        <w:t xml:space="preserve"> </w:t>
      </w:r>
      <w:r w:rsidR="00862A54">
        <w:t xml:space="preserve">– </w:t>
      </w:r>
      <w:r w:rsidR="00317210">
        <w:t>Entity</w:t>
      </w:r>
    </w:p>
    <w:p w14:paraId="78645400" w14:textId="77777777" w:rsidR="00862A54" w:rsidRDefault="00862A54" w:rsidP="00862A54">
      <w:pPr>
        <w:pStyle w:val="ListParagraph"/>
        <w:ind w:left="1800"/>
      </w:pPr>
    </w:p>
    <w:p w14:paraId="3BF77C69" w14:textId="46EA245E" w:rsidR="00862A54" w:rsidRDefault="00317210" w:rsidP="00862A54">
      <w:pPr>
        <w:pStyle w:val="ListParagraph"/>
        <w:ind w:left="1800"/>
      </w:pPr>
      <w:proofErr w:type="gramStart"/>
      <w:r>
        <w:t>Holds a connection with database.</w:t>
      </w:r>
      <w:proofErr w:type="gramEnd"/>
    </w:p>
    <w:p w14:paraId="7033C548" w14:textId="77777777" w:rsidR="0026715F" w:rsidRDefault="0026715F" w:rsidP="0026715F">
      <w:pPr>
        <w:pStyle w:val="ListParagraph"/>
        <w:ind w:left="1440"/>
      </w:pPr>
    </w:p>
    <w:p w14:paraId="0D245E95" w14:textId="77777777" w:rsidR="0026715F" w:rsidRDefault="0026715F">
      <w:r>
        <w:br w:type="page"/>
      </w:r>
    </w:p>
    <w:p w14:paraId="474D44AF" w14:textId="77777777" w:rsidR="0026715F" w:rsidRDefault="0026715F" w:rsidP="0026715F">
      <w:pPr>
        <w:pStyle w:val="Heading1"/>
      </w:pPr>
      <w:bookmarkStart w:id="6" w:name="_Toc339467828"/>
      <w:r>
        <w:lastRenderedPageBreak/>
        <w:t>Class Diagrams</w:t>
      </w:r>
      <w:bookmarkEnd w:id="6"/>
    </w:p>
    <w:p w14:paraId="7A50BD25" w14:textId="77777777" w:rsidR="0026715F" w:rsidRDefault="0026715F" w:rsidP="0026715F"/>
    <w:p w14:paraId="067530E7" w14:textId="77777777" w:rsidR="00136FCA" w:rsidRDefault="00136FCA" w:rsidP="00136FCA">
      <w:pPr>
        <w:pStyle w:val="Heading2"/>
      </w:pPr>
      <w:bookmarkStart w:id="7" w:name="_Toc339467829"/>
      <w:r>
        <w:t>Server</w:t>
      </w:r>
      <w:bookmarkEnd w:id="7"/>
    </w:p>
    <w:p w14:paraId="58E1B627" w14:textId="77777777" w:rsidR="00136FCA" w:rsidRDefault="00B057D8" w:rsidP="0026715F">
      <w:r>
        <w:object w:dxaOrig="8072" w:dyaOrig="4407" w14:anchorId="347A9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05pt;height:256.75pt" o:ole="">
            <v:imagedata r:id="rId11" o:title=""/>
          </v:shape>
          <o:OLEObject Type="Embed" ProgID="Visio.Drawing.11" ShapeID="_x0000_i1025" DrawAspect="Content" ObjectID="_1413639977" r:id="rId12"/>
        </w:object>
      </w:r>
    </w:p>
    <w:p w14:paraId="6615E4C3" w14:textId="77777777" w:rsidR="00136FCA" w:rsidRDefault="00136FCA">
      <w:r>
        <w:br w:type="page"/>
      </w:r>
    </w:p>
    <w:p w14:paraId="70F5EA93" w14:textId="77777777" w:rsidR="0026715F" w:rsidRDefault="00136FCA" w:rsidP="00136FCA">
      <w:pPr>
        <w:pStyle w:val="Heading2"/>
      </w:pPr>
      <w:bookmarkStart w:id="8" w:name="_Toc339467830"/>
      <w:r>
        <w:lastRenderedPageBreak/>
        <w:t>Modules</w:t>
      </w:r>
      <w:bookmarkEnd w:id="8"/>
    </w:p>
    <w:p w14:paraId="2534EC29" w14:textId="77777777" w:rsidR="00136FCA" w:rsidRDefault="00C30537" w:rsidP="00136FCA">
      <w:r>
        <w:object w:dxaOrig="10228" w:dyaOrig="2967" w14:anchorId="5EFE67A8">
          <v:shape id="_x0000_i1026" type="#_x0000_t75" style="width:431.3pt;height:125pt" o:ole="">
            <v:imagedata r:id="rId13" o:title=""/>
          </v:shape>
          <o:OLEObject Type="Embed" ProgID="Visio.Drawing.11" ShapeID="_x0000_i1026" DrawAspect="Content" ObjectID="_1413639978" r:id="rId14"/>
        </w:object>
      </w:r>
    </w:p>
    <w:p w14:paraId="7A54A3F4" w14:textId="77777777" w:rsidR="00AA4318" w:rsidRDefault="00AA4318"/>
    <w:p w14:paraId="1C22B749" w14:textId="77777777" w:rsidR="00AA4318" w:rsidRDefault="00AA4318" w:rsidP="00AA4318">
      <w:pPr>
        <w:pStyle w:val="Heading2"/>
      </w:pPr>
      <w:bookmarkStart w:id="9" w:name="_Toc339467831"/>
      <w:r>
        <w:t>Application Events</w:t>
      </w:r>
      <w:bookmarkEnd w:id="9"/>
    </w:p>
    <w:p w14:paraId="7ADE37DE" w14:textId="77777777" w:rsidR="00AA4318" w:rsidRPr="00AA4318" w:rsidRDefault="00AA4318" w:rsidP="00AA4318"/>
    <w:p w14:paraId="3A124360" w14:textId="77777777" w:rsidR="00136FCA" w:rsidRDefault="00395A71" w:rsidP="00BE52BB">
      <w:r>
        <w:object w:dxaOrig="8861" w:dyaOrig="4479" w14:anchorId="60DB7205">
          <v:shape id="_x0000_i1027" type="#_x0000_t75" style="width:6in;height:218.05pt" o:ole="">
            <v:imagedata r:id="rId15" o:title=""/>
          </v:shape>
          <o:OLEObject Type="Embed" ProgID="Visio.Drawing.11" ShapeID="_x0000_i1027" DrawAspect="Content" ObjectID="_1413639979" r:id="rId16"/>
        </w:object>
      </w:r>
      <w:r w:rsidR="00136FCA">
        <w:br w:type="page"/>
      </w:r>
    </w:p>
    <w:p w14:paraId="69AF79F0" w14:textId="77777777" w:rsidR="00136FCA" w:rsidRDefault="00136FCA" w:rsidP="00136FCA">
      <w:pPr>
        <w:pStyle w:val="Heading2"/>
      </w:pPr>
      <w:bookmarkStart w:id="10" w:name="_Toc339467832"/>
      <w:r>
        <w:lastRenderedPageBreak/>
        <w:t>Client</w:t>
      </w:r>
      <w:bookmarkEnd w:id="10"/>
    </w:p>
    <w:p w14:paraId="092EF431" w14:textId="77777777" w:rsidR="00F177A3" w:rsidRPr="00F177A3" w:rsidRDefault="00F177A3" w:rsidP="00F177A3"/>
    <w:p w14:paraId="0BE5D1A5" w14:textId="226148B4" w:rsidR="00136FCA" w:rsidRDefault="00F177A3">
      <w:pPr>
        <w:rPr>
          <w:rFonts w:asciiTheme="majorHAnsi" w:hAnsiTheme="majorHAnsi"/>
          <w:sz w:val="28"/>
          <w:szCs w:val="28"/>
        </w:rPr>
      </w:pPr>
      <w:r>
        <w:object w:dxaOrig="6954" w:dyaOrig="2930" w14:anchorId="6B0B0F92">
          <v:shape id="_x0000_i1031" type="#_x0000_t75" style="width:347.75pt;height:146.7pt" o:ole="">
            <v:imagedata r:id="rId17" o:title=""/>
          </v:shape>
          <o:OLEObject Type="Embed" ProgID="Visio.Drawing.11" ShapeID="_x0000_i1031" DrawAspect="Content" ObjectID="_1413639980" r:id="rId18"/>
        </w:object>
      </w:r>
      <w:r w:rsidR="00136FCA">
        <w:br w:type="page"/>
      </w:r>
    </w:p>
    <w:p w14:paraId="0AA8582C" w14:textId="77777777" w:rsidR="00136FCA" w:rsidRDefault="00136FCA" w:rsidP="00136FCA">
      <w:pPr>
        <w:pStyle w:val="Heading1"/>
      </w:pPr>
      <w:bookmarkStart w:id="11" w:name="_Toc339467833"/>
      <w:r>
        <w:lastRenderedPageBreak/>
        <w:t>Entity Attributes</w:t>
      </w:r>
      <w:bookmarkEnd w:id="11"/>
    </w:p>
    <w:p w14:paraId="774B506B" w14:textId="77777777" w:rsidR="009E6DEB" w:rsidRDefault="009E6DEB" w:rsidP="009E6DEB">
      <w:pPr>
        <w:pStyle w:val="Heading2"/>
        <w:ind w:left="720"/>
      </w:pPr>
      <w:bookmarkStart w:id="12" w:name="_Toc339467834"/>
      <w:r>
        <w:t>Server</w:t>
      </w:r>
      <w:bookmarkEnd w:id="12"/>
    </w:p>
    <w:p w14:paraId="1F59212B" w14:textId="77777777" w:rsidR="009E6DEB" w:rsidRDefault="009E6DEB" w:rsidP="009E6DEB">
      <w:pPr>
        <w:pStyle w:val="Heading3"/>
        <w:ind w:left="1440"/>
      </w:pPr>
      <w:bookmarkStart w:id="13" w:name="_Toc339467835"/>
      <w:r>
        <w:t>Receiver</w:t>
      </w:r>
      <w:bookmarkEnd w:id="13"/>
    </w:p>
    <w:p w14:paraId="395A31AF" w14:textId="77777777" w:rsidR="009E6DEB" w:rsidRPr="009E6DEB" w:rsidRDefault="009E6DEB" w:rsidP="009E6DEB">
      <w:pPr>
        <w:ind w:left="1800"/>
      </w:pPr>
      <w:r>
        <w:t>Attributes</w:t>
      </w:r>
    </w:p>
    <w:p w14:paraId="5430CFDA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string </w:t>
      </w:r>
      <w:proofErr w:type="spellStart"/>
      <w:r>
        <w:t>portName</w:t>
      </w:r>
      <w:proofErr w:type="spellEnd"/>
    </w:p>
    <w:p w14:paraId="6FA2D0C2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int</w:t>
      </w:r>
      <w:proofErr w:type="spellEnd"/>
      <w:r>
        <w:t xml:space="preserve"> TTL</w:t>
      </w:r>
    </w:p>
    <w:p w14:paraId="542F9843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DEFULT_TTL</w:t>
      </w:r>
    </w:p>
    <w:p w14:paraId="40F130DC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COM_READ_TIMEOUT_DEFAULT</w:t>
      </w:r>
    </w:p>
    <w:p w14:paraId="7FEC3EAF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COM_READ_TIMEOUT_SPIRAL</w:t>
      </w:r>
    </w:p>
    <w:p w14:paraId="252DCCD1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const</w:t>
      </w:r>
      <w:proofErr w:type="spellEnd"/>
      <w:r>
        <w:t xml:space="preserve"> string VR2C_COMMAND_FOLDER</w:t>
      </w:r>
    </w:p>
    <w:p w14:paraId="69173089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Encoder </w:t>
      </w:r>
      <w:proofErr w:type="spellStart"/>
      <w:r>
        <w:t>encoder</w:t>
      </w:r>
      <w:proofErr w:type="spellEnd"/>
    </w:p>
    <w:p w14:paraId="39ADE3F7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Dispatcher </w:t>
      </w:r>
      <w:proofErr w:type="spellStart"/>
      <w:r>
        <w:t>dispatcher</w:t>
      </w:r>
      <w:proofErr w:type="spellEnd"/>
    </w:p>
    <w:p w14:paraId="5F0F5FA8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firmwareVersion</w:t>
      </w:r>
      <w:proofErr w:type="spellEnd"/>
    </w:p>
    <w:p w14:paraId="6BD5A391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TextReader</w:t>
      </w:r>
      <w:proofErr w:type="spellEnd"/>
      <w:r>
        <w:t xml:space="preserve"> </w:t>
      </w:r>
      <w:proofErr w:type="spellStart"/>
      <w:r>
        <w:t>textReader</w:t>
      </w:r>
      <w:proofErr w:type="spellEnd"/>
    </w:p>
    <w:p w14:paraId="7DF0F552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goState</w:t>
      </w:r>
      <w:proofErr w:type="spellEnd"/>
    </w:p>
    <w:p w14:paraId="2000508A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write_wait</w:t>
      </w:r>
      <w:proofErr w:type="spellEnd"/>
    </w:p>
    <w:p w14:paraId="471E7A73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private static char[] </w:t>
      </w:r>
      <w:proofErr w:type="spellStart"/>
      <w:r>
        <w:t>crlf</w:t>
      </w:r>
      <w:proofErr w:type="spellEnd"/>
    </w:p>
    <w:p w14:paraId="774C7015" w14:textId="77777777" w:rsidR="009E6DEB" w:rsidRDefault="009E6DEB" w:rsidP="009E6DEB">
      <w:pPr>
        <w:ind w:left="1800"/>
      </w:pPr>
      <w:r>
        <w:t>Methods</w:t>
      </w:r>
    </w:p>
    <w:p w14:paraId="4A74BB75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>public Receiver(</w:t>
      </w:r>
      <w:proofErr w:type="spellStart"/>
      <w:r>
        <w:t>SerialPort</w:t>
      </w:r>
      <w:proofErr w:type="spellEnd"/>
      <w:r>
        <w:t xml:space="preserve"> </w:t>
      </w:r>
      <w:proofErr w:type="spellStart"/>
      <w:r>
        <w:t>serialPort</w:t>
      </w:r>
      <w:proofErr w:type="spellEnd"/>
      <w:r>
        <w:t xml:space="preserve">, String </w:t>
      </w:r>
      <w:proofErr w:type="spellStart"/>
      <w:r>
        <w:t>portName</w:t>
      </w:r>
      <w:proofErr w:type="spellEnd"/>
      <w:r>
        <w:t>, Dispatcher dispatcher)</w:t>
      </w:r>
    </w:p>
    <w:p w14:paraId="7B484BA5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void </w:t>
      </w:r>
      <w:proofErr w:type="spellStart"/>
      <w:r>
        <w:t>init</w:t>
      </w:r>
      <w:proofErr w:type="spellEnd"/>
      <w:r>
        <w:t>()</w:t>
      </w:r>
    </w:p>
    <w:p w14:paraId="1F8AF879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>private void _write(string text)</w:t>
      </w:r>
    </w:p>
    <w:p w14:paraId="316AF36E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>public void write(string command, object[] arguments)</w:t>
      </w:r>
    </w:p>
    <w:p w14:paraId="6F0982A6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>public void write(string command)</w:t>
      </w:r>
    </w:p>
    <w:p w14:paraId="5AE60347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>public void shutdown()</w:t>
      </w:r>
    </w:p>
    <w:p w14:paraId="4518A710" w14:textId="77777777" w:rsidR="009E6DEB" w:rsidRDefault="009E6DEB" w:rsidP="00AA4318">
      <w:pPr>
        <w:pStyle w:val="ListParagraph"/>
        <w:numPr>
          <w:ilvl w:val="0"/>
          <w:numId w:val="5"/>
        </w:numPr>
      </w:pPr>
      <w:r>
        <w:t xml:space="preserve">public </w:t>
      </w:r>
      <w:proofErr w:type="spellStart"/>
      <w:r>
        <w:t>async</w:t>
      </w:r>
      <w:proofErr w:type="spellEnd"/>
      <w:r>
        <w:t xml:space="preserve"> Task run()</w:t>
      </w:r>
    </w:p>
    <w:p w14:paraId="42649B2C" w14:textId="20631ECD" w:rsidR="002003BC" w:rsidRDefault="002003BC" w:rsidP="005929DF">
      <w:pPr>
        <w:pStyle w:val="Heading2"/>
        <w:ind w:left="720"/>
      </w:pPr>
      <w:r>
        <w:t>Front-end</w:t>
      </w:r>
      <w:r w:rsidR="005929DF">
        <w:t xml:space="preserve"> (</w:t>
      </w:r>
      <w:hyperlink r:id="rId19" w:history="1">
        <w:r w:rsidR="005929DF" w:rsidRPr="00FB051A">
          <w:rPr>
            <w:rStyle w:val="Hyperlink"/>
          </w:rPr>
          <w:t>www.csulbsharklab</w:t>
        </w:r>
      </w:hyperlink>
      <w:r w:rsidR="005929DF">
        <w:t xml:space="preserve"> website)</w:t>
      </w:r>
    </w:p>
    <w:p w14:paraId="655E7468" w14:textId="53EE33CD" w:rsidR="00D164A9" w:rsidRPr="00D164A9" w:rsidRDefault="00D164A9" w:rsidP="00D164A9">
      <w:pPr>
        <w:ind w:firstLine="720"/>
      </w:pPr>
      <w:r>
        <w:t xml:space="preserve">*** Note: done in </w:t>
      </w:r>
      <w:proofErr w:type="spellStart"/>
      <w:r>
        <w:t>php</w:t>
      </w:r>
      <w:proofErr w:type="spellEnd"/>
      <w:r>
        <w:t xml:space="preserve"> (script language).</w:t>
      </w:r>
    </w:p>
    <w:p w14:paraId="56ADF139" w14:textId="68FCF1DB" w:rsidR="005929DF" w:rsidRDefault="0003447D" w:rsidP="005929DF">
      <w:pPr>
        <w:pStyle w:val="Heading3"/>
        <w:ind w:left="1440"/>
      </w:pPr>
      <w:proofErr w:type="spellStart"/>
      <w:r>
        <w:t>Q</w:t>
      </w:r>
      <w:r w:rsidR="005929DF">
        <w:t>uery_builder_realtime</w:t>
      </w:r>
      <w:proofErr w:type="spellEnd"/>
    </w:p>
    <w:p w14:paraId="6A0C0C98" w14:textId="77777777" w:rsidR="005929DF" w:rsidRPr="009E6DEB" w:rsidRDefault="005929DF" w:rsidP="005929DF">
      <w:pPr>
        <w:ind w:left="1800"/>
      </w:pPr>
      <w:r>
        <w:t>Attributes</w:t>
      </w:r>
    </w:p>
    <w:p w14:paraId="59BE3CEC" w14:textId="462C587D" w:rsidR="005929DF" w:rsidRDefault="005929DF" w:rsidP="005929DF">
      <w:pPr>
        <w:pStyle w:val="ListParagraph"/>
        <w:numPr>
          <w:ilvl w:val="0"/>
          <w:numId w:val="5"/>
        </w:numPr>
      </w:pPr>
      <w:proofErr w:type="gramStart"/>
      <w:r>
        <w:t>none</w:t>
      </w:r>
      <w:proofErr w:type="gramEnd"/>
      <w:r>
        <w:t xml:space="preserve"> // they are all local variables within the functions.</w:t>
      </w:r>
    </w:p>
    <w:p w14:paraId="16E352D1" w14:textId="432AB1D9" w:rsidR="005929DF" w:rsidRDefault="002003BC" w:rsidP="005929DF">
      <w:pPr>
        <w:ind w:left="1800"/>
      </w:pPr>
      <w:r>
        <w:t>Methods</w:t>
      </w:r>
      <w:r w:rsidR="008D32AB">
        <w:t xml:space="preserve"> (addition/reused to/from previous website)</w:t>
      </w:r>
    </w:p>
    <w:p w14:paraId="5911B618" w14:textId="77777777" w:rsidR="002003BC" w:rsidRDefault="006B3A9D" w:rsidP="002003BC">
      <w:pPr>
        <w:pStyle w:val="ListParagraph"/>
        <w:numPr>
          <w:ilvl w:val="0"/>
          <w:numId w:val="5"/>
        </w:numPr>
      </w:pPr>
      <w:r>
        <w:t xml:space="preserve">public static function </w:t>
      </w:r>
      <w:proofErr w:type="spellStart"/>
      <w:r>
        <w:t>GenerateQuery</w:t>
      </w:r>
      <w:proofErr w:type="spellEnd"/>
      <w:r>
        <w:t>()</w:t>
      </w:r>
      <w:r w:rsidR="0077071F">
        <w:t>;</w:t>
      </w:r>
    </w:p>
    <w:p w14:paraId="17839A4D" w14:textId="77777777" w:rsidR="002003BC" w:rsidRDefault="006B3A9D" w:rsidP="002003BC">
      <w:pPr>
        <w:pStyle w:val="ListParagraph"/>
        <w:numPr>
          <w:ilvl w:val="0"/>
          <w:numId w:val="5"/>
        </w:numPr>
      </w:pPr>
      <w:r>
        <w:t xml:space="preserve">public static function </w:t>
      </w:r>
      <w:proofErr w:type="spellStart"/>
      <w:r>
        <w:t>GenerateCountQuery</w:t>
      </w:r>
      <w:proofErr w:type="spellEnd"/>
      <w:r>
        <w:t>()</w:t>
      </w:r>
      <w:r w:rsidR="0077071F">
        <w:t>;</w:t>
      </w:r>
    </w:p>
    <w:p w14:paraId="2EC33ECF" w14:textId="77777777" w:rsidR="002003BC" w:rsidRDefault="006B3A9D" w:rsidP="002003BC">
      <w:pPr>
        <w:pStyle w:val="ListParagraph"/>
        <w:numPr>
          <w:ilvl w:val="0"/>
          <w:numId w:val="5"/>
        </w:numPr>
      </w:pPr>
      <w:r>
        <w:t xml:space="preserve">protected static function </w:t>
      </w:r>
      <w:proofErr w:type="spellStart"/>
      <w:r>
        <w:t>BuildFromClause</w:t>
      </w:r>
      <w:proofErr w:type="spellEnd"/>
      <w:r>
        <w:t>()</w:t>
      </w:r>
      <w:r w:rsidR="0077071F">
        <w:t>;</w:t>
      </w:r>
    </w:p>
    <w:p w14:paraId="134D65F1" w14:textId="77777777" w:rsidR="006B3A9D" w:rsidRDefault="006B3A9D" w:rsidP="002003BC">
      <w:pPr>
        <w:pStyle w:val="ListParagraph"/>
        <w:numPr>
          <w:ilvl w:val="0"/>
          <w:numId w:val="5"/>
        </w:numPr>
      </w:pPr>
      <w:r>
        <w:t xml:space="preserve">protected static function </w:t>
      </w:r>
      <w:proofErr w:type="spellStart"/>
      <w:r>
        <w:t>BuildWhereClause</w:t>
      </w:r>
      <w:proofErr w:type="spellEnd"/>
      <w:r>
        <w:t>()</w:t>
      </w:r>
      <w:r w:rsidR="0077071F">
        <w:t>;</w:t>
      </w:r>
    </w:p>
    <w:p w14:paraId="2F262DDA" w14:textId="5126B761" w:rsidR="00381C3F" w:rsidRDefault="006B3A9D" w:rsidP="004E3941">
      <w:pPr>
        <w:pStyle w:val="ListParagraph"/>
        <w:numPr>
          <w:ilvl w:val="0"/>
          <w:numId w:val="5"/>
        </w:numPr>
      </w:pPr>
      <w:r>
        <w:t xml:space="preserve">protected static function </w:t>
      </w:r>
      <w:proofErr w:type="spellStart"/>
      <w:r>
        <w:t>BuildFullQuery</w:t>
      </w:r>
      <w:proofErr w:type="spellEnd"/>
      <w:r>
        <w:t>($select, $from, $where, $sort = ’’, $order = ‘’)</w:t>
      </w:r>
      <w:r w:rsidR="0077071F">
        <w:t>;</w:t>
      </w:r>
    </w:p>
    <w:p w14:paraId="05D5C96D" w14:textId="73B1C8F4" w:rsidR="00381C3F" w:rsidRDefault="0003447D" w:rsidP="00381C3F">
      <w:pPr>
        <w:pStyle w:val="Heading3"/>
        <w:ind w:left="1440"/>
      </w:pPr>
      <w:r>
        <w:lastRenderedPageBreak/>
        <w:t>Q</w:t>
      </w:r>
      <w:r w:rsidR="00381C3F">
        <w:t>uery</w:t>
      </w:r>
      <w:r w:rsidR="004E3941">
        <w:t xml:space="preserve"> // this class just has </w:t>
      </w:r>
      <w:r w:rsidR="00C769E7">
        <w:t>a list</w:t>
      </w:r>
      <w:r w:rsidR="004E3941">
        <w:t xml:space="preserve"> of constant variables</w:t>
      </w:r>
    </w:p>
    <w:p w14:paraId="759D04C8" w14:textId="77777777" w:rsidR="00381C3F" w:rsidRPr="009E6DEB" w:rsidRDefault="00381C3F" w:rsidP="00381C3F">
      <w:pPr>
        <w:ind w:left="1800"/>
      </w:pPr>
      <w:r>
        <w:t>Attributes</w:t>
      </w:r>
    </w:p>
    <w:p w14:paraId="541AFF2C" w14:textId="38B5C89F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Project</w:t>
      </w:r>
    </w:p>
    <w:p w14:paraId="2ABC2529" w14:textId="475C3DA5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</w:t>
      </w:r>
      <w:r>
        <w:t>st</w:t>
      </w:r>
      <w:proofErr w:type="spellEnd"/>
      <w:r>
        <w:t xml:space="preserve"> </w:t>
      </w:r>
      <w:proofErr w:type="spellStart"/>
      <w:r>
        <w:t>OuterQueryType</w:t>
      </w:r>
      <w:proofErr w:type="spellEnd"/>
    </w:p>
    <w:p w14:paraId="0EEA5822" w14:textId="1FEFA366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InnerQueryType</w:t>
      </w:r>
      <w:proofErr w:type="spellEnd"/>
    </w:p>
    <w:p w14:paraId="4F43D9B5" w14:textId="6F27AB8A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Fields</w:t>
      </w:r>
    </w:p>
    <w:p w14:paraId="7903C7EC" w14:textId="2A36C2BF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SortBy</w:t>
      </w:r>
      <w:proofErr w:type="spellEnd"/>
    </w:p>
    <w:p w14:paraId="21199A67" w14:textId="6EE344D7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SortOrder</w:t>
      </w:r>
      <w:proofErr w:type="spellEnd"/>
    </w:p>
    <w:p w14:paraId="6E452A05" w14:textId="7E2AC9CC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Limit</w:t>
      </w:r>
    </w:p>
    <w:p w14:paraId="6E6A0264" w14:textId="4A69B5AC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Count</w:t>
      </w:r>
    </w:p>
    <w:p w14:paraId="73EAAAD7" w14:textId="2C92D0A4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Query</w:t>
      </w:r>
    </w:p>
    <w:p w14:paraId="0CA8E555" w14:textId="6C027CCC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Page</w:t>
      </w:r>
    </w:p>
    <w:p w14:paraId="46729EA8" w14:textId="31C4141C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DateStart</w:t>
      </w:r>
      <w:proofErr w:type="spellEnd"/>
    </w:p>
    <w:p w14:paraId="363D7663" w14:textId="6BE98600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DateEnd</w:t>
      </w:r>
      <w:proofErr w:type="spellEnd"/>
    </w:p>
    <w:p w14:paraId="6EF38842" w14:textId="18EFD9A0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TimeStart</w:t>
      </w:r>
      <w:proofErr w:type="spellEnd"/>
    </w:p>
    <w:p w14:paraId="0FBF3315" w14:textId="39F557C2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TimeEnd</w:t>
      </w:r>
      <w:proofErr w:type="spellEnd"/>
    </w:p>
    <w:p w14:paraId="35175DB5" w14:textId="6A4BAB26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StationKey</w:t>
      </w:r>
      <w:proofErr w:type="spellEnd"/>
    </w:p>
    <w:p w14:paraId="5C72C19E" w14:textId="2DF2F1E6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Receiver</w:t>
      </w:r>
    </w:p>
    <w:p w14:paraId="397AB493" w14:textId="6909A4CB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TransmitterRangeStart</w:t>
      </w:r>
      <w:proofErr w:type="spellEnd"/>
    </w:p>
    <w:p w14:paraId="336E2DA4" w14:textId="5A209F39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TransmitterRangeEnd</w:t>
      </w:r>
      <w:proofErr w:type="spellEnd"/>
    </w:p>
    <w:p w14:paraId="24D9B5EF" w14:textId="33A7F492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Genus</w:t>
      </w:r>
    </w:p>
    <w:p w14:paraId="4F2564FE" w14:textId="5DFF7551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Species</w:t>
      </w:r>
    </w:p>
    <w:p w14:paraId="68A055F0" w14:textId="13B24722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FrequencyCodespace</w:t>
      </w:r>
      <w:proofErr w:type="spellEnd"/>
    </w:p>
    <w:p w14:paraId="6A0DC714" w14:textId="233020A5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TransmitterID</w:t>
      </w:r>
      <w:proofErr w:type="spellEnd"/>
    </w:p>
    <w:p w14:paraId="2D9B43E0" w14:textId="58CCA3CF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T</w:t>
      </w:r>
      <w:r>
        <w:t>ransmitterID</w:t>
      </w:r>
      <w:proofErr w:type="spellEnd"/>
    </w:p>
    <w:p w14:paraId="3887BAA6" w14:textId="119A35B4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Weeks</w:t>
      </w:r>
    </w:p>
    <w:p w14:paraId="4A1036B7" w14:textId="347E2DFC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Days</w:t>
      </w:r>
    </w:p>
    <w:p w14:paraId="6B0FDE19" w14:textId="76244188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Hours</w:t>
      </w:r>
    </w:p>
    <w:p w14:paraId="5AC85A32" w14:textId="65BF2FC3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Minutes</w:t>
      </w:r>
    </w:p>
    <w:p w14:paraId="5E09688E" w14:textId="60EE241E" w:rsidR="004E3941" w:rsidRDefault="004E3941" w:rsidP="004E3941">
      <w:pPr>
        <w:pStyle w:val="ListParagraph"/>
        <w:numPr>
          <w:ilvl w:val="0"/>
          <w:numId w:val="5"/>
        </w:numPr>
      </w:pPr>
      <w:proofErr w:type="spellStart"/>
      <w:r>
        <w:t>const</w:t>
      </w:r>
      <w:proofErr w:type="spellEnd"/>
      <w:r>
        <w:t xml:space="preserve"> Seconds</w:t>
      </w:r>
    </w:p>
    <w:p w14:paraId="46A71730" w14:textId="77777777" w:rsidR="00381C3F" w:rsidRDefault="00381C3F" w:rsidP="00381C3F">
      <w:pPr>
        <w:ind w:left="1800"/>
      </w:pPr>
      <w:r>
        <w:t>Methods</w:t>
      </w:r>
    </w:p>
    <w:p w14:paraId="686D5D74" w14:textId="3C8B4086" w:rsidR="00381C3F" w:rsidRDefault="0003447D" w:rsidP="00381C3F">
      <w:pPr>
        <w:pStyle w:val="ListParagraph"/>
        <w:numPr>
          <w:ilvl w:val="0"/>
          <w:numId w:val="5"/>
        </w:numPr>
      </w:pPr>
      <w:r>
        <w:t>N</w:t>
      </w:r>
      <w:r w:rsidR="00381C3F">
        <w:t>one.</w:t>
      </w:r>
    </w:p>
    <w:p w14:paraId="7458C14C" w14:textId="719E8EDF" w:rsidR="00381C3F" w:rsidRDefault="0003447D" w:rsidP="00381C3F">
      <w:pPr>
        <w:pStyle w:val="Heading3"/>
        <w:ind w:left="1440"/>
      </w:pPr>
      <w:proofErr w:type="spellStart"/>
      <w:r>
        <w:t>M</w:t>
      </w:r>
      <w:r w:rsidR="00381C3F">
        <w:t>ysqli_connection</w:t>
      </w:r>
      <w:proofErr w:type="spellEnd"/>
    </w:p>
    <w:p w14:paraId="3CE41A97" w14:textId="5BCBBAB8" w:rsidR="00381C3F" w:rsidRPr="009E6DEB" w:rsidRDefault="00381C3F" w:rsidP="00381C3F">
      <w:pPr>
        <w:ind w:left="1800"/>
      </w:pPr>
      <w:r>
        <w:t>Attributes</w:t>
      </w:r>
    </w:p>
    <w:p w14:paraId="15DCF803" w14:textId="77777777" w:rsidR="00381C3F" w:rsidRDefault="00381C3F" w:rsidP="00381C3F">
      <w:pPr>
        <w:pStyle w:val="ListParagraph"/>
        <w:numPr>
          <w:ilvl w:val="0"/>
          <w:numId w:val="5"/>
        </w:numPr>
      </w:pPr>
      <w:r>
        <w:t>None. // they are all local variables within the functions.</w:t>
      </w:r>
    </w:p>
    <w:p w14:paraId="55EA4198" w14:textId="31C70594" w:rsidR="005929DF" w:rsidRDefault="00381C3F" w:rsidP="00381C3F">
      <w:pPr>
        <w:ind w:left="1800"/>
      </w:pPr>
      <w:r>
        <w:t>Methods</w:t>
      </w:r>
    </w:p>
    <w:p w14:paraId="6590E956" w14:textId="77777777" w:rsidR="005929DF" w:rsidRDefault="005929DF" w:rsidP="005929DF">
      <w:pPr>
        <w:pStyle w:val="ListParagraph"/>
        <w:numPr>
          <w:ilvl w:val="0"/>
          <w:numId w:val="5"/>
        </w:numPr>
      </w:pPr>
      <w:r>
        <w:t xml:space="preserve">public static function </w:t>
      </w:r>
      <w:proofErr w:type="spellStart"/>
      <w:r>
        <w:t>GetMysqliInstance</w:t>
      </w:r>
      <w:proofErr w:type="spellEnd"/>
      <w:r>
        <w:t>();</w:t>
      </w:r>
    </w:p>
    <w:p w14:paraId="2DCCFA24" w14:textId="5F28A607" w:rsidR="0019335A" w:rsidRDefault="005929DF" w:rsidP="004E3941">
      <w:pPr>
        <w:pStyle w:val="ListParagraph"/>
        <w:numPr>
          <w:ilvl w:val="0"/>
          <w:numId w:val="5"/>
        </w:numPr>
      </w:pPr>
      <w:r>
        <w:t>public static function Disconnect();</w:t>
      </w:r>
    </w:p>
    <w:p w14:paraId="2BA5083A" w14:textId="77777777" w:rsidR="009E6DEB" w:rsidRDefault="0019335A" w:rsidP="0019335A">
      <w:pPr>
        <w:pStyle w:val="Heading1"/>
      </w:pPr>
      <w:bookmarkStart w:id="14" w:name="_Toc339467836"/>
      <w:r>
        <w:lastRenderedPageBreak/>
        <w:t>Sequence Diagrams</w:t>
      </w:r>
      <w:bookmarkEnd w:id="14"/>
    </w:p>
    <w:p w14:paraId="7539680B" w14:textId="77777777" w:rsidR="00114830" w:rsidRDefault="0019335A" w:rsidP="00114830">
      <w:pPr>
        <w:pStyle w:val="Heading2"/>
      </w:pPr>
      <w:bookmarkStart w:id="15" w:name="_Toc339467837"/>
      <w:r>
        <w:t>Receiver Life-Cycle</w:t>
      </w:r>
      <w:bookmarkEnd w:id="15"/>
    </w:p>
    <w:p w14:paraId="36595912" w14:textId="77777777" w:rsidR="0019335A" w:rsidRDefault="00114830" w:rsidP="00F636BE">
      <w:r>
        <w:object w:dxaOrig="10903" w:dyaOrig="15479" w14:anchorId="5DB2096C">
          <v:shape id="_x0000_i1028" type="#_x0000_t75" style="width:348.45pt;height:494.5pt" o:ole="">
            <v:imagedata r:id="rId20" o:title=""/>
          </v:shape>
          <o:OLEObject Type="Embed" ProgID="Visio.Drawing.11" ShapeID="_x0000_i1028" DrawAspect="Content" ObjectID="_1413639981" r:id="rId21"/>
        </w:object>
      </w:r>
    </w:p>
    <w:p w14:paraId="1CBAD0BF" w14:textId="77777777" w:rsidR="00114830" w:rsidRDefault="00114830" w:rsidP="0019335A">
      <w:pPr>
        <w:pStyle w:val="Heading2"/>
      </w:pPr>
    </w:p>
    <w:p w14:paraId="45E6F49F" w14:textId="77777777" w:rsidR="00114830" w:rsidRDefault="00114830">
      <w:pPr>
        <w:rPr>
          <w:rFonts w:asciiTheme="majorHAnsi" w:hAnsiTheme="majorHAnsi"/>
          <w:sz w:val="28"/>
          <w:szCs w:val="28"/>
        </w:rPr>
      </w:pPr>
      <w:r>
        <w:br w:type="page"/>
      </w:r>
    </w:p>
    <w:p w14:paraId="48434B4E" w14:textId="77777777" w:rsidR="0019335A" w:rsidRDefault="0019335A" w:rsidP="0019335A">
      <w:pPr>
        <w:pStyle w:val="Heading2"/>
      </w:pPr>
      <w:bookmarkStart w:id="16" w:name="_Toc339467838"/>
      <w:r>
        <w:lastRenderedPageBreak/>
        <w:t>Start/Stop Receiver Hardware</w:t>
      </w:r>
      <w:bookmarkEnd w:id="16"/>
    </w:p>
    <w:p w14:paraId="58ACDD7B" w14:textId="77777777" w:rsidR="00114830" w:rsidRDefault="0019335A" w:rsidP="0019335A">
      <w:r>
        <w:object w:dxaOrig="12045" w:dyaOrig="15615" w14:anchorId="12206BC0">
          <v:shape id="_x0000_i1029" type="#_x0000_t75" style="width:6in;height:559.7pt" o:ole="">
            <v:imagedata r:id="rId22" o:title=""/>
          </v:shape>
          <o:OLEObject Type="Embed" ProgID="Visio.Drawing.11" ShapeID="_x0000_i1029" DrawAspect="Content" ObjectID="_1413639982" r:id="rId23"/>
        </w:object>
      </w:r>
    </w:p>
    <w:p w14:paraId="7AB991F8" w14:textId="77777777" w:rsidR="00114830" w:rsidRDefault="00114830">
      <w:r>
        <w:br w:type="page"/>
      </w:r>
    </w:p>
    <w:p w14:paraId="3C21D293" w14:textId="77777777" w:rsidR="0019335A" w:rsidRDefault="00114830" w:rsidP="00114830">
      <w:pPr>
        <w:pStyle w:val="Heading2"/>
      </w:pPr>
      <w:bookmarkStart w:id="17" w:name="_Toc339467839"/>
      <w:r>
        <w:lastRenderedPageBreak/>
        <w:t>Store Recorded Data</w:t>
      </w:r>
      <w:bookmarkEnd w:id="17"/>
    </w:p>
    <w:p w14:paraId="7898386D" w14:textId="2E0AEF8D" w:rsidR="00F7717A" w:rsidRDefault="00114830" w:rsidP="00114830">
      <w:r>
        <w:object w:dxaOrig="12581" w:dyaOrig="15479" w14:anchorId="00D24D5E">
          <v:shape id="_x0000_i1030" type="#_x0000_t75" style="width:430.65pt;height:531.85pt" o:ole="">
            <v:imagedata r:id="rId24" o:title=""/>
          </v:shape>
          <o:OLEObject Type="Embed" ProgID="Visio.Drawing.11" ShapeID="_x0000_i1030" DrawAspect="Content" ObjectID="_1413639983" r:id="rId25"/>
        </w:object>
      </w:r>
    </w:p>
    <w:p w14:paraId="7494B5C8" w14:textId="080EB764" w:rsidR="00F7717A" w:rsidRDefault="00F7717A" w:rsidP="00F7717A"/>
    <w:p w14:paraId="379E22DD" w14:textId="48AC4037" w:rsidR="00114830" w:rsidRDefault="00F7717A" w:rsidP="00F7717A">
      <w:pPr>
        <w:tabs>
          <w:tab w:val="left" w:pos="3016"/>
        </w:tabs>
      </w:pPr>
      <w:r>
        <w:tab/>
      </w:r>
    </w:p>
    <w:p w14:paraId="13286635" w14:textId="77777777" w:rsidR="00F7717A" w:rsidRDefault="00F7717A" w:rsidP="00F7717A">
      <w:pPr>
        <w:tabs>
          <w:tab w:val="left" w:pos="3016"/>
        </w:tabs>
      </w:pPr>
    </w:p>
    <w:p w14:paraId="0FE5CC22" w14:textId="77777777" w:rsidR="00F7717A" w:rsidRDefault="00F7717A" w:rsidP="00F7717A">
      <w:pPr>
        <w:tabs>
          <w:tab w:val="left" w:pos="3016"/>
        </w:tabs>
      </w:pPr>
    </w:p>
    <w:p w14:paraId="7DD4F5C3" w14:textId="0942F4EF" w:rsidR="00F7717A" w:rsidRPr="00F7717A" w:rsidRDefault="00F7717A" w:rsidP="00F7717A">
      <w:pPr>
        <w:tabs>
          <w:tab w:val="left" w:pos="3016"/>
        </w:tabs>
      </w:pPr>
      <w:r>
        <w:object w:dxaOrig="11575" w:dyaOrig="14086" w14:anchorId="4DF618DD">
          <v:shape id="_x0000_i1032" type="#_x0000_t75" style="width:6in;height:525.75pt" o:ole="">
            <v:imagedata r:id="rId26" o:title=""/>
          </v:shape>
          <o:OLEObject Type="Embed" ProgID="Visio.Drawing.11" ShapeID="_x0000_i1032" DrawAspect="Content" ObjectID="_1413639984" r:id="rId27"/>
        </w:object>
      </w:r>
    </w:p>
    <w:sectPr w:rsidR="00F7717A" w:rsidRPr="00F7717A" w:rsidSect="00FC3BDE">
      <w:headerReference w:type="default" r:id="rId28"/>
      <w:footerReference w:type="default" r:id="rId29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ECBC0B" w14:textId="77777777" w:rsidR="00675A60" w:rsidRDefault="00675A60">
      <w:pPr>
        <w:spacing w:after="0" w:line="240" w:lineRule="auto"/>
      </w:pPr>
      <w:r>
        <w:separator/>
      </w:r>
    </w:p>
  </w:endnote>
  <w:endnote w:type="continuationSeparator" w:id="0">
    <w:p w14:paraId="63441369" w14:textId="77777777" w:rsidR="00675A60" w:rsidRDefault="0067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D4D66" w14:textId="77777777" w:rsidR="005C42BC" w:rsidRDefault="005C42BC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C769E7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  <w:lang w:eastAsia="en-US"/>
      </w:rPr>
      <mc:AlternateContent>
        <mc:Choice Requires="wps">
          <w:drawing>
            <wp:inline distT="0" distB="0" distL="0" distR="0" wp14:anchorId="4FFB598A" wp14:editId="78A6F313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mo="http://schemas.microsoft.com/office/mac/office/2008/main" xmlns:mv="urn:schemas-microsoft-com:mac:vml">
          <w:pict>
            <v:oval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94c600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5D407E" w14:textId="77777777" w:rsidR="00675A60" w:rsidRDefault="00675A60">
      <w:pPr>
        <w:spacing w:after="0" w:line="240" w:lineRule="auto"/>
      </w:pPr>
      <w:r>
        <w:separator/>
      </w:r>
    </w:p>
  </w:footnote>
  <w:footnote w:type="continuationSeparator" w:id="0">
    <w:p w14:paraId="27D2F177" w14:textId="77777777" w:rsidR="00675A60" w:rsidRDefault="0067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DC412B" w14:textId="77777777" w:rsidR="005C42BC" w:rsidRDefault="00675A60">
    <w:pPr>
      <w:pStyle w:val="Header"/>
    </w:pPr>
    <w:sdt>
      <w:sdtPr>
        <w:alias w:val="Title"/>
        <w:tag w:val=""/>
        <w:id w:val="-163763959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C42BC">
          <w:t>CSULB Marine Biology Department Software Project</w:t>
        </w:r>
      </w:sdtContent>
    </w:sdt>
    <w:r w:rsidR="005C42BC"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2-10-29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5C42BC">
          <w:t>10/29/2012</w:t>
        </w:r>
      </w:sdtContent>
    </w:sdt>
    <w:r w:rsidR="005C42BC">
      <w:rPr>
        <w:noProof/>
        <w:lang w:eastAsia="en-US"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F461E30" wp14:editId="5000F672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40645"/>
              <wp:effectExtent l="0" t="0" r="19050" b="27305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064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35pt;z-index:251659264;visibility:visible;mso-wrap-style:square;mso-width-percent:0;mso-height-percent:1020;mso-left-percent:970;mso-wrap-distance-left:3.17497mm;mso-wrap-distance-top:0;mso-wrap-distance-right:3.17497mm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5HqNwIAAHkEAAAOAAAAZHJzL2Uyb0RvYy54bWysVMGO2jAQvVfqP1i+QxIaW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" strokecolor="#94c600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21F"/>
    <w:multiLevelType w:val="hybridMultilevel"/>
    <w:tmpl w:val="63566E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94C600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94C600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4C600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E940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E940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FEA022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FEA022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FEA022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FEA022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3E3D2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3E3D2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3E3D2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3E3D2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3E3D2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3E3D2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3E3D2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3E3D2D" w:themeColor="text2"/>
      </w:rPr>
    </w:lvl>
  </w:abstractNum>
  <w:abstractNum w:abstractNumId="3">
    <w:nsid w:val="57A63BB1"/>
    <w:multiLevelType w:val="hybridMultilevel"/>
    <w:tmpl w:val="4FD8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9402EC7"/>
    <w:multiLevelType w:val="hybridMultilevel"/>
    <w:tmpl w:val="A0EE3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DF74676"/>
    <w:multiLevelType w:val="hybridMultilevel"/>
    <w:tmpl w:val="C60C6B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5A4"/>
    <w:rsid w:val="0003447D"/>
    <w:rsid w:val="000805EB"/>
    <w:rsid w:val="000915AF"/>
    <w:rsid w:val="00094E08"/>
    <w:rsid w:val="000F2333"/>
    <w:rsid w:val="00111A2F"/>
    <w:rsid w:val="00114830"/>
    <w:rsid w:val="00136FCA"/>
    <w:rsid w:val="00166C1E"/>
    <w:rsid w:val="001807D6"/>
    <w:rsid w:val="00192ADF"/>
    <w:rsid w:val="0019335A"/>
    <w:rsid w:val="001F605E"/>
    <w:rsid w:val="002003BC"/>
    <w:rsid w:val="00211972"/>
    <w:rsid w:val="0021687D"/>
    <w:rsid w:val="0026715F"/>
    <w:rsid w:val="002C446E"/>
    <w:rsid w:val="002E4D45"/>
    <w:rsid w:val="00317210"/>
    <w:rsid w:val="003217FB"/>
    <w:rsid w:val="00345ED0"/>
    <w:rsid w:val="00381C3F"/>
    <w:rsid w:val="00395A71"/>
    <w:rsid w:val="003A6883"/>
    <w:rsid w:val="003B069F"/>
    <w:rsid w:val="003B3F88"/>
    <w:rsid w:val="00406422"/>
    <w:rsid w:val="00444585"/>
    <w:rsid w:val="00447C9D"/>
    <w:rsid w:val="004831AD"/>
    <w:rsid w:val="0048404E"/>
    <w:rsid w:val="004E2CD4"/>
    <w:rsid w:val="004E3941"/>
    <w:rsid w:val="005929DF"/>
    <w:rsid w:val="005A1BD6"/>
    <w:rsid w:val="005C42BC"/>
    <w:rsid w:val="005D0892"/>
    <w:rsid w:val="005E1F54"/>
    <w:rsid w:val="005F5338"/>
    <w:rsid w:val="00640016"/>
    <w:rsid w:val="00675A60"/>
    <w:rsid w:val="00693F87"/>
    <w:rsid w:val="006B3A9D"/>
    <w:rsid w:val="006B713C"/>
    <w:rsid w:val="00710310"/>
    <w:rsid w:val="007175C4"/>
    <w:rsid w:val="0075136C"/>
    <w:rsid w:val="0077071F"/>
    <w:rsid w:val="007C2B73"/>
    <w:rsid w:val="00862A54"/>
    <w:rsid w:val="008D32AB"/>
    <w:rsid w:val="009278FE"/>
    <w:rsid w:val="00964099"/>
    <w:rsid w:val="00973F6B"/>
    <w:rsid w:val="00997D49"/>
    <w:rsid w:val="009C0DA2"/>
    <w:rsid w:val="009E6DEB"/>
    <w:rsid w:val="009F131A"/>
    <w:rsid w:val="00A720CC"/>
    <w:rsid w:val="00AA4318"/>
    <w:rsid w:val="00AE6A87"/>
    <w:rsid w:val="00B03FCE"/>
    <w:rsid w:val="00B057D8"/>
    <w:rsid w:val="00B6301C"/>
    <w:rsid w:val="00BA1F0B"/>
    <w:rsid w:val="00BA7C37"/>
    <w:rsid w:val="00BE52BB"/>
    <w:rsid w:val="00C30537"/>
    <w:rsid w:val="00C4647D"/>
    <w:rsid w:val="00C769E7"/>
    <w:rsid w:val="00CA1EB2"/>
    <w:rsid w:val="00CD33CC"/>
    <w:rsid w:val="00D164A9"/>
    <w:rsid w:val="00D60062"/>
    <w:rsid w:val="00D96CD5"/>
    <w:rsid w:val="00DA3EFB"/>
    <w:rsid w:val="00DE23F7"/>
    <w:rsid w:val="00E30664"/>
    <w:rsid w:val="00E410AD"/>
    <w:rsid w:val="00E43E46"/>
    <w:rsid w:val="00E91F85"/>
    <w:rsid w:val="00ED02C9"/>
    <w:rsid w:val="00ED6079"/>
    <w:rsid w:val="00F125A4"/>
    <w:rsid w:val="00F177A3"/>
    <w:rsid w:val="00F636BE"/>
    <w:rsid w:val="00F7717A"/>
    <w:rsid w:val="00F91EDF"/>
    <w:rsid w:val="00F957B9"/>
    <w:rsid w:val="00FC29CA"/>
    <w:rsid w:val="00FC3BDE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810E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6E9400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6E9400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6E9400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6E940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544D4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544D4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2E2D2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2E2D2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94C600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94C600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3E3D2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3E3D2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E2D2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6E9400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1F1E1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2E2D2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theme="minorHAnsi"/>
      <w:color w:val="2E2D2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6E9400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6E9400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6E9400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6E9400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544D4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544D4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6E9400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2E2D2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94C600" w:themeColor="accent1"/>
      </w:pBdr>
      <w:spacing w:line="300" w:lineRule="auto"/>
      <w:ind w:left="936" w:right="936"/>
    </w:pPr>
    <w:rPr>
      <w:i w:val="0"/>
      <w:color w:val="6E940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6E9400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544D4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6E9400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544D4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3F7"/>
    <w:pPr>
      <w:keepNext/>
      <w:keepLines/>
      <w:spacing w:before="480" w:after="0"/>
      <w:outlineLvl w:val="9"/>
    </w:pPr>
    <w:rPr>
      <w:rFonts w:eastAsiaTheme="majorEastAsia" w:cstheme="majorBidi"/>
      <w:b/>
      <w:bCs/>
      <w:smallCaps w:val="0"/>
      <w:color w:val="6E9400" w:themeColor="accent1" w:themeShade="BF"/>
      <w:spacing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E23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E23F7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E23F7"/>
    <w:rPr>
      <w:color w:val="E68200" w:themeColor="hyperlink"/>
      <w:u w:val="single"/>
    </w:rPr>
  </w:style>
  <w:style w:type="paragraph" w:styleId="NoSpacing">
    <w:name w:val="No Spacing"/>
    <w:uiPriority w:val="1"/>
    <w:qFormat/>
    <w:rsid w:val="00973F6B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table" w:styleId="ColorfulGrid-Accent3">
    <w:name w:val="Colorful Grid Accent 3"/>
    <w:basedOn w:val="TableNormal"/>
    <w:uiPriority w:val="43"/>
    <w:rsid w:val="00444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CC" w:themeFill="accent3" w:themeFillTint="33"/>
    </w:tcPr>
    <w:tblStylePr w:type="firstRow">
      <w:rPr>
        <w:b/>
        <w:bCs/>
      </w:rPr>
      <w:tblPr/>
      <w:tcPr>
        <w:shd w:val="clear" w:color="auto" w:fill="FFC2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4D00" w:themeFill="accent3" w:themeFillShade="BF"/>
      </w:tc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MediumShading2-Accent3">
    <w:name w:val="Medium Shading 2 Accent 3"/>
    <w:basedOn w:val="TableNormal"/>
    <w:uiPriority w:val="43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41"/>
    <w:rsid w:val="00444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FB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C6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FF6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FF63" w:themeFill="accent1" w:themeFillTint="7F"/>
      </w:tcPr>
    </w:tblStylePr>
  </w:style>
  <w:style w:type="paragraph" w:styleId="Revision">
    <w:name w:val="Revision"/>
    <w:hidden/>
    <w:uiPriority w:val="99"/>
    <w:semiHidden/>
    <w:rsid w:val="00A720CC"/>
    <w:pPr>
      <w:spacing w:after="0" w:line="240" w:lineRule="auto"/>
    </w:pPr>
    <w:rPr>
      <w:rFonts w:cstheme="minorHAnsi"/>
      <w:color w:val="2E2D21" w:themeColor="text2" w:themeShade="BF"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03FC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386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20440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729">
      <w:bodyDiv w:val="1"/>
      <w:marLeft w:val="0"/>
      <w:marRight w:val="0"/>
      <w:marTop w:val="0"/>
      <w:marBottom w:val="0"/>
      <w:divBdr>
        <w:top w:val="none" w:sz="0" w:space="0" w:color="auto"/>
        <w:left w:val="single" w:sz="36" w:space="0" w:color="E6E6E6"/>
        <w:bottom w:val="none" w:sz="0" w:space="0" w:color="auto"/>
        <w:right w:val="none" w:sz="0" w:space="0" w:color="auto"/>
      </w:divBdr>
      <w:divsChild>
        <w:div w:id="11200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E6E6E6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0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oleObject" Target="embeddings/oleObject7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5.e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24" Type="http://schemas.openxmlformats.org/officeDocument/2006/relationships/image" Target="media/image7.emf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hyperlink" Target="http://www.csulbsharklab.com" TargetMode="External"/><Relationship Id="rId19" Type="http://schemas.openxmlformats.org/officeDocument/2006/relationships/hyperlink" Target="http://www.csulbsharklab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image" Target="media/image6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34940D-6C79-48C0-B348-815BDAE3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OrielReport.Dotx</Template>
  <TotalTime>0</TotalTime>
  <Pages>14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CSULB Marine Biology Department Software Project</vt:lpstr>
    </vt:vector>
  </TitlesOfParts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CSULB Marine Biology Department Software Project</dc:title>
  <dc:subject>Functional Analysis (rev 1)</dc:subject>
  <dc:creator>CSULB</dc:creator>
  <cp:lastModifiedBy>CSULB</cp:lastModifiedBy>
  <cp:revision>2</cp:revision>
  <cp:lastPrinted>2012-10-09T20:11:00Z</cp:lastPrinted>
  <dcterms:created xsi:type="dcterms:W3CDTF">2012-11-06T00:59:00Z</dcterms:created>
  <dcterms:modified xsi:type="dcterms:W3CDTF">2012-11-06T00:59:00Z</dcterms:modified>
</cp:coreProperties>
</file>